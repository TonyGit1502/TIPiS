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BC2" w:rsidRDefault="00337BC2" w:rsidP="00337BC2">
      <w:pPr>
        <w:jc w:val="center"/>
        <w:rPr>
          <w:rFonts w:ascii="Arial" w:hAnsi="Arial" w:cs="Arial"/>
          <w:b/>
          <w:sz w:val="40"/>
          <w:szCs w:val="40"/>
        </w:rPr>
      </w:pPr>
      <w:r w:rsidRPr="00584C3B">
        <w:rPr>
          <w:rFonts w:ascii="Arial" w:hAnsi="Arial" w:cs="Arial"/>
          <w:b/>
          <w:sz w:val="40"/>
          <w:szCs w:val="40"/>
        </w:rPr>
        <w:t>Лекция №2</w:t>
      </w:r>
    </w:p>
    <w:p w:rsidR="00337BC2" w:rsidRPr="00583ED7" w:rsidRDefault="00337BC2" w:rsidP="00337BC2">
      <w:pPr>
        <w:jc w:val="center"/>
        <w:rPr>
          <w:b/>
          <w:sz w:val="32"/>
          <w:szCs w:val="32"/>
        </w:rPr>
      </w:pPr>
      <w:r w:rsidRPr="00D7404E">
        <w:rPr>
          <w:b/>
          <w:sz w:val="32"/>
          <w:szCs w:val="32"/>
        </w:rPr>
        <w:t>Содержание лекции</w:t>
      </w:r>
    </w:p>
    <w:p w:rsidR="00337BC2" w:rsidRPr="00BC7B8B" w:rsidRDefault="00337BC2" w:rsidP="00337BC2">
      <w:pPr>
        <w:pStyle w:val="11"/>
        <w:tabs>
          <w:tab w:val="right" w:leader="dot" w:pos="9344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b w:val="0"/>
          <w:sz w:val="32"/>
          <w:szCs w:val="32"/>
        </w:rPr>
        <w:fldChar w:fldCharType="begin"/>
      </w:r>
      <w:r>
        <w:rPr>
          <w:b w:val="0"/>
          <w:sz w:val="32"/>
          <w:szCs w:val="32"/>
        </w:rPr>
        <w:instrText xml:space="preserve"> TOC \o "1-5" \h \z \u </w:instrText>
      </w:r>
      <w:r>
        <w:rPr>
          <w:b w:val="0"/>
          <w:sz w:val="32"/>
          <w:szCs w:val="32"/>
        </w:rPr>
        <w:fldChar w:fldCharType="separate"/>
      </w:r>
      <w:hyperlink w:anchor="_Toc158632499" w:history="1">
        <w:r w:rsidRPr="00BC7B8B">
          <w:rPr>
            <w:rStyle w:val="a3"/>
            <w:noProof/>
            <w:sz w:val="24"/>
            <w:szCs w:val="24"/>
          </w:rPr>
          <w:t>Жизненный цикл информационных систем</w:t>
        </w:r>
        <w:r w:rsidRPr="00BC7B8B">
          <w:rPr>
            <w:noProof/>
            <w:webHidden/>
            <w:sz w:val="24"/>
            <w:szCs w:val="24"/>
          </w:rPr>
          <w:tab/>
        </w:r>
        <w:r w:rsidRPr="00BC7B8B">
          <w:rPr>
            <w:noProof/>
            <w:webHidden/>
            <w:sz w:val="24"/>
            <w:szCs w:val="24"/>
          </w:rPr>
          <w:fldChar w:fldCharType="begin"/>
        </w:r>
        <w:r w:rsidRPr="00BC7B8B">
          <w:rPr>
            <w:noProof/>
            <w:webHidden/>
            <w:sz w:val="24"/>
            <w:szCs w:val="24"/>
          </w:rPr>
          <w:instrText xml:space="preserve"> PAGEREF _Toc158632499 \h </w:instrText>
        </w:r>
        <w:r w:rsidRPr="00BC7B8B">
          <w:rPr>
            <w:noProof/>
            <w:sz w:val="24"/>
            <w:szCs w:val="24"/>
          </w:rPr>
        </w:r>
        <w:r w:rsidRPr="00BC7B8B">
          <w:rPr>
            <w:noProof/>
            <w:webHidden/>
            <w:sz w:val="24"/>
            <w:szCs w:val="24"/>
          </w:rPr>
          <w:fldChar w:fldCharType="separate"/>
        </w:r>
        <w:r w:rsidRPr="00BC7B8B">
          <w:rPr>
            <w:noProof/>
            <w:webHidden/>
            <w:sz w:val="24"/>
            <w:szCs w:val="24"/>
          </w:rPr>
          <w:t>1</w:t>
        </w:r>
        <w:r w:rsidRPr="00BC7B8B">
          <w:rPr>
            <w:noProof/>
            <w:webHidden/>
            <w:sz w:val="24"/>
            <w:szCs w:val="24"/>
          </w:rPr>
          <w:fldChar w:fldCharType="end"/>
        </w:r>
      </w:hyperlink>
    </w:p>
    <w:p w:rsidR="00337BC2" w:rsidRPr="00BC7B8B" w:rsidRDefault="00337BC2" w:rsidP="00337BC2">
      <w:pPr>
        <w:pStyle w:val="21"/>
        <w:tabs>
          <w:tab w:val="right" w:leader="dot" w:pos="9344"/>
        </w:tabs>
        <w:rPr>
          <w:smallCaps w:val="0"/>
          <w:noProof/>
          <w:sz w:val="24"/>
          <w:szCs w:val="24"/>
        </w:rPr>
      </w:pPr>
      <w:hyperlink w:anchor="_Toc158632500" w:history="1">
        <w:r w:rsidRPr="00BC7B8B">
          <w:rPr>
            <w:rStyle w:val="a3"/>
            <w:noProof/>
            <w:sz w:val="24"/>
            <w:szCs w:val="24"/>
          </w:rPr>
          <w:t>Общие сведения об управлении проектами</w:t>
        </w:r>
        <w:r w:rsidRPr="00BC7B8B">
          <w:rPr>
            <w:noProof/>
            <w:webHidden/>
            <w:sz w:val="24"/>
            <w:szCs w:val="24"/>
          </w:rPr>
          <w:tab/>
        </w:r>
        <w:r w:rsidRPr="00BC7B8B">
          <w:rPr>
            <w:noProof/>
            <w:webHidden/>
            <w:sz w:val="24"/>
            <w:szCs w:val="24"/>
          </w:rPr>
          <w:fldChar w:fldCharType="begin"/>
        </w:r>
        <w:r w:rsidRPr="00BC7B8B">
          <w:rPr>
            <w:noProof/>
            <w:webHidden/>
            <w:sz w:val="24"/>
            <w:szCs w:val="24"/>
          </w:rPr>
          <w:instrText xml:space="preserve"> PAGEREF _Toc158632500 \h </w:instrText>
        </w:r>
        <w:r w:rsidRPr="00BC7B8B">
          <w:rPr>
            <w:noProof/>
            <w:sz w:val="24"/>
            <w:szCs w:val="24"/>
          </w:rPr>
        </w:r>
        <w:r w:rsidRPr="00BC7B8B">
          <w:rPr>
            <w:noProof/>
            <w:webHidden/>
            <w:sz w:val="24"/>
            <w:szCs w:val="24"/>
          </w:rPr>
          <w:fldChar w:fldCharType="separate"/>
        </w:r>
        <w:r w:rsidRPr="00BC7B8B">
          <w:rPr>
            <w:noProof/>
            <w:webHidden/>
            <w:sz w:val="24"/>
            <w:szCs w:val="24"/>
          </w:rPr>
          <w:t>2</w:t>
        </w:r>
        <w:r w:rsidRPr="00BC7B8B">
          <w:rPr>
            <w:noProof/>
            <w:webHidden/>
            <w:sz w:val="24"/>
            <w:szCs w:val="24"/>
          </w:rPr>
          <w:fldChar w:fldCharType="end"/>
        </w:r>
      </w:hyperlink>
    </w:p>
    <w:p w:rsidR="00337BC2" w:rsidRPr="00BC7B8B" w:rsidRDefault="00337BC2" w:rsidP="00337BC2">
      <w:pPr>
        <w:pStyle w:val="31"/>
        <w:tabs>
          <w:tab w:val="right" w:leader="dot" w:pos="9344"/>
        </w:tabs>
        <w:rPr>
          <w:i w:val="0"/>
          <w:iCs w:val="0"/>
          <w:noProof/>
          <w:sz w:val="24"/>
          <w:szCs w:val="24"/>
        </w:rPr>
      </w:pPr>
      <w:hyperlink w:anchor="_Toc158632501" w:history="1">
        <w:r w:rsidRPr="00BC7B8B">
          <w:rPr>
            <w:rStyle w:val="a3"/>
            <w:noProof/>
            <w:sz w:val="24"/>
            <w:szCs w:val="24"/>
          </w:rPr>
          <w:t>Классификация проектов</w:t>
        </w:r>
        <w:r w:rsidRPr="00BC7B8B">
          <w:rPr>
            <w:noProof/>
            <w:webHidden/>
            <w:sz w:val="24"/>
            <w:szCs w:val="24"/>
          </w:rPr>
          <w:tab/>
        </w:r>
        <w:r w:rsidRPr="00BC7B8B">
          <w:rPr>
            <w:noProof/>
            <w:webHidden/>
            <w:sz w:val="24"/>
            <w:szCs w:val="24"/>
          </w:rPr>
          <w:fldChar w:fldCharType="begin"/>
        </w:r>
        <w:r w:rsidRPr="00BC7B8B">
          <w:rPr>
            <w:noProof/>
            <w:webHidden/>
            <w:sz w:val="24"/>
            <w:szCs w:val="24"/>
          </w:rPr>
          <w:instrText xml:space="preserve"> PAGEREF _Toc158632501 \h </w:instrText>
        </w:r>
        <w:r w:rsidRPr="00BC7B8B">
          <w:rPr>
            <w:noProof/>
            <w:sz w:val="24"/>
            <w:szCs w:val="24"/>
          </w:rPr>
        </w:r>
        <w:r w:rsidRPr="00BC7B8B">
          <w:rPr>
            <w:noProof/>
            <w:webHidden/>
            <w:sz w:val="24"/>
            <w:szCs w:val="24"/>
          </w:rPr>
          <w:fldChar w:fldCharType="separate"/>
        </w:r>
        <w:r w:rsidRPr="00BC7B8B">
          <w:rPr>
            <w:noProof/>
            <w:webHidden/>
            <w:sz w:val="24"/>
            <w:szCs w:val="24"/>
          </w:rPr>
          <w:t>3</w:t>
        </w:r>
        <w:r w:rsidRPr="00BC7B8B">
          <w:rPr>
            <w:noProof/>
            <w:webHidden/>
            <w:sz w:val="24"/>
            <w:szCs w:val="24"/>
          </w:rPr>
          <w:fldChar w:fldCharType="end"/>
        </w:r>
      </w:hyperlink>
    </w:p>
    <w:p w:rsidR="00337BC2" w:rsidRPr="00BC7B8B" w:rsidRDefault="00337BC2" w:rsidP="00337BC2">
      <w:pPr>
        <w:pStyle w:val="31"/>
        <w:tabs>
          <w:tab w:val="right" w:leader="dot" w:pos="9344"/>
        </w:tabs>
        <w:rPr>
          <w:i w:val="0"/>
          <w:iCs w:val="0"/>
          <w:noProof/>
          <w:sz w:val="24"/>
          <w:szCs w:val="24"/>
        </w:rPr>
      </w:pPr>
      <w:hyperlink w:anchor="_Toc158632502" w:history="1">
        <w:r w:rsidRPr="00BC7B8B">
          <w:rPr>
            <w:rStyle w:val="a3"/>
            <w:noProof/>
            <w:sz w:val="24"/>
            <w:szCs w:val="24"/>
          </w:rPr>
          <w:t>Основные фазы проектирования информационной системы</w:t>
        </w:r>
        <w:r w:rsidRPr="00BC7B8B">
          <w:rPr>
            <w:noProof/>
            <w:webHidden/>
            <w:sz w:val="24"/>
            <w:szCs w:val="24"/>
          </w:rPr>
          <w:tab/>
        </w:r>
        <w:r w:rsidRPr="00BC7B8B">
          <w:rPr>
            <w:noProof/>
            <w:webHidden/>
            <w:sz w:val="24"/>
            <w:szCs w:val="24"/>
          </w:rPr>
          <w:fldChar w:fldCharType="begin"/>
        </w:r>
        <w:r w:rsidRPr="00BC7B8B">
          <w:rPr>
            <w:noProof/>
            <w:webHidden/>
            <w:sz w:val="24"/>
            <w:szCs w:val="24"/>
          </w:rPr>
          <w:instrText xml:space="preserve"> PAGEREF _Toc158632502 \h </w:instrText>
        </w:r>
        <w:r w:rsidRPr="00BC7B8B">
          <w:rPr>
            <w:noProof/>
            <w:sz w:val="24"/>
            <w:szCs w:val="24"/>
          </w:rPr>
        </w:r>
        <w:r w:rsidRPr="00BC7B8B">
          <w:rPr>
            <w:noProof/>
            <w:webHidden/>
            <w:sz w:val="24"/>
            <w:szCs w:val="24"/>
          </w:rPr>
          <w:fldChar w:fldCharType="separate"/>
        </w:r>
        <w:r w:rsidRPr="00BC7B8B">
          <w:rPr>
            <w:noProof/>
            <w:webHidden/>
            <w:sz w:val="24"/>
            <w:szCs w:val="24"/>
          </w:rPr>
          <w:t>4</w:t>
        </w:r>
        <w:r w:rsidRPr="00BC7B8B">
          <w:rPr>
            <w:noProof/>
            <w:webHidden/>
            <w:sz w:val="24"/>
            <w:szCs w:val="24"/>
          </w:rPr>
          <w:fldChar w:fldCharType="end"/>
        </w:r>
      </w:hyperlink>
    </w:p>
    <w:p w:rsidR="00337BC2" w:rsidRPr="00BC7B8B" w:rsidRDefault="00337BC2" w:rsidP="00337BC2">
      <w:pPr>
        <w:pStyle w:val="41"/>
        <w:tabs>
          <w:tab w:val="right" w:leader="dot" w:pos="9344"/>
        </w:tabs>
        <w:rPr>
          <w:noProof/>
          <w:sz w:val="24"/>
          <w:szCs w:val="24"/>
        </w:rPr>
      </w:pPr>
      <w:hyperlink w:anchor="_Toc158632503" w:history="1">
        <w:r w:rsidRPr="00BC7B8B">
          <w:rPr>
            <w:rStyle w:val="a3"/>
            <w:noProof/>
            <w:sz w:val="24"/>
            <w:szCs w:val="24"/>
          </w:rPr>
          <w:t>Концептуальная фаза</w:t>
        </w:r>
        <w:r w:rsidRPr="00BC7B8B">
          <w:rPr>
            <w:noProof/>
            <w:webHidden/>
            <w:sz w:val="24"/>
            <w:szCs w:val="24"/>
          </w:rPr>
          <w:tab/>
        </w:r>
        <w:r w:rsidRPr="00BC7B8B">
          <w:rPr>
            <w:noProof/>
            <w:webHidden/>
            <w:sz w:val="24"/>
            <w:szCs w:val="24"/>
          </w:rPr>
          <w:fldChar w:fldCharType="begin"/>
        </w:r>
        <w:r w:rsidRPr="00BC7B8B">
          <w:rPr>
            <w:noProof/>
            <w:webHidden/>
            <w:sz w:val="24"/>
            <w:szCs w:val="24"/>
          </w:rPr>
          <w:instrText xml:space="preserve"> PAGEREF _Toc158632503 \h </w:instrText>
        </w:r>
        <w:r w:rsidRPr="00BC7B8B">
          <w:rPr>
            <w:noProof/>
            <w:sz w:val="24"/>
            <w:szCs w:val="24"/>
          </w:rPr>
        </w:r>
        <w:r w:rsidRPr="00BC7B8B">
          <w:rPr>
            <w:noProof/>
            <w:webHidden/>
            <w:sz w:val="24"/>
            <w:szCs w:val="24"/>
          </w:rPr>
          <w:fldChar w:fldCharType="separate"/>
        </w:r>
        <w:r w:rsidRPr="00BC7B8B">
          <w:rPr>
            <w:noProof/>
            <w:webHidden/>
            <w:sz w:val="24"/>
            <w:szCs w:val="24"/>
          </w:rPr>
          <w:t>4</w:t>
        </w:r>
        <w:r w:rsidRPr="00BC7B8B">
          <w:rPr>
            <w:noProof/>
            <w:webHidden/>
            <w:sz w:val="24"/>
            <w:szCs w:val="24"/>
          </w:rPr>
          <w:fldChar w:fldCharType="end"/>
        </w:r>
      </w:hyperlink>
    </w:p>
    <w:p w:rsidR="00337BC2" w:rsidRPr="00BC7B8B" w:rsidRDefault="00337BC2" w:rsidP="00337BC2">
      <w:pPr>
        <w:pStyle w:val="41"/>
        <w:tabs>
          <w:tab w:val="right" w:leader="dot" w:pos="9344"/>
        </w:tabs>
        <w:rPr>
          <w:noProof/>
          <w:sz w:val="24"/>
          <w:szCs w:val="24"/>
        </w:rPr>
      </w:pPr>
      <w:hyperlink w:anchor="_Toc158632504" w:history="1">
        <w:r w:rsidRPr="00BC7B8B">
          <w:rPr>
            <w:rStyle w:val="a3"/>
            <w:noProof/>
            <w:sz w:val="24"/>
            <w:szCs w:val="24"/>
          </w:rPr>
          <w:t>Подготовка технического предложения</w:t>
        </w:r>
        <w:r w:rsidRPr="00BC7B8B">
          <w:rPr>
            <w:noProof/>
            <w:webHidden/>
            <w:sz w:val="24"/>
            <w:szCs w:val="24"/>
          </w:rPr>
          <w:tab/>
        </w:r>
        <w:r w:rsidRPr="00BC7B8B">
          <w:rPr>
            <w:noProof/>
            <w:webHidden/>
            <w:sz w:val="24"/>
            <w:szCs w:val="24"/>
          </w:rPr>
          <w:fldChar w:fldCharType="begin"/>
        </w:r>
        <w:r w:rsidRPr="00BC7B8B">
          <w:rPr>
            <w:noProof/>
            <w:webHidden/>
            <w:sz w:val="24"/>
            <w:szCs w:val="24"/>
          </w:rPr>
          <w:instrText xml:space="preserve"> PAGEREF _Toc158632504 \h </w:instrText>
        </w:r>
        <w:r w:rsidRPr="00BC7B8B">
          <w:rPr>
            <w:noProof/>
            <w:sz w:val="24"/>
            <w:szCs w:val="24"/>
          </w:rPr>
        </w:r>
        <w:r w:rsidRPr="00BC7B8B">
          <w:rPr>
            <w:noProof/>
            <w:webHidden/>
            <w:sz w:val="24"/>
            <w:szCs w:val="24"/>
          </w:rPr>
          <w:fldChar w:fldCharType="separate"/>
        </w:r>
        <w:r w:rsidRPr="00BC7B8B">
          <w:rPr>
            <w:noProof/>
            <w:webHidden/>
            <w:sz w:val="24"/>
            <w:szCs w:val="24"/>
          </w:rPr>
          <w:t>5</w:t>
        </w:r>
        <w:r w:rsidRPr="00BC7B8B">
          <w:rPr>
            <w:noProof/>
            <w:webHidden/>
            <w:sz w:val="24"/>
            <w:szCs w:val="24"/>
          </w:rPr>
          <w:fldChar w:fldCharType="end"/>
        </w:r>
      </w:hyperlink>
    </w:p>
    <w:p w:rsidR="00337BC2" w:rsidRPr="00BC7B8B" w:rsidRDefault="00337BC2" w:rsidP="00337BC2">
      <w:pPr>
        <w:pStyle w:val="41"/>
        <w:tabs>
          <w:tab w:val="right" w:leader="dot" w:pos="9344"/>
        </w:tabs>
        <w:rPr>
          <w:noProof/>
          <w:sz w:val="24"/>
          <w:szCs w:val="24"/>
        </w:rPr>
      </w:pPr>
      <w:hyperlink w:anchor="_Toc158632505" w:history="1">
        <w:r w:rsidRPr="00BC7B8B">
          <w:rPr>
            <w:rStyle w:val="a3"/>
            <w:noProof/>
            <w:sz w:val="24"/>
            <w:szCs w:val="24"/>
          </w:rPr>
          <w:t>Проектирование</w:t>
        </w:r>
        <w:r w:rsidRPr="00BC7B8B">
          <w:rPr>
            <w:noProof/>
            <w:webHidden/>
            <w:sz w:val="24"/>
            <w:szCs w:val="24"/>
          </w:rPr>
          <w:tab/>
        </w:r>
        <w:r w:rsidRPr="00BC7B8B">
          <w:rPr>
            <w:noProof/>
            <w:webHidden/>
            <w:sz w:val="24"/>
            <w:szCs w:val="24"/>
          </w:rPr>
          <w:fldChar w:fldCharType="begin"/>
        </w:r>
        <w:r w:rsidRPr="00BC7B8B">
          <w:rPr>
            <w:noProof/>
            <w:webHidden/>
            <w:sz w:val="24"/>
            <w:szCs w:val="24"/>
          </w:rPr>
          <w:instrText xml:space="preserve"> PAGEREF _Toc158632505 \h </w:instrText>
        </w:r>
        <w:r w:rsidRPr="00BC7B8B">
          <w:rPr>
            <w:noProof/>
            <w:sz w:val="24"/>
            <w:szCs w:val="24"/>
          </w:rPr>
        </w:r>
        <w:r w:rsidRPr="00BC7B8B">
          <w:rPr>
            <w:noProof/>
            <w:webHidden/>
            <w:sz w:val="24"/>
            <w:szCs w:val="24"/>
          </w:rPr>
          <w:fldChar w:fldCharType="separate"/>
        </w:r>
        <w:r w:rsidRPr="00BC7B8B">
          <w:rPr>
            <w:noProof/>
            <w:webHidden/>
            <w:sz w:val="24"/>
            <w:szCs w:val="24"/>
          </w:rPr>
          <w:t>5</w:t>
        </w:r>
        <w:r w:rsidRPr="00BC7B8B">
          <w:rPr>
            <w:noProof/>
            <w:webHidden/>
            <w:sz w:val="24"/>
            <w:szCs w:val="24"/>
          </w:rPr>
          <w:fldChar w:fldCharType="end"/>
        </w:r>
      </w:hyperlink>
    </w:p>
    <w:p w:rsidR="00337BC2" w:rsidRPr="00BC7B8B" w:rsidRDefault="00337BC2" w:rsidP="00337BC2">
      <w:pPr>
        <w:pStyle w:val="41"/>
        <w:tabs>
          <w:tab w:val="right" w:leader="dot" w:pos="9344"/>
        </w:tabs>
        <w:rPr>
          <w:noProof/>
          <w:sz w:val="24"/>
          <w:szCs w:val="24"/>
        </w:rPr>
      </w:pPr>
      <w:hyperlink w:anchor="_Toc158632506" w:history="1">
        <w:r w:rsidRPr="00BC7B8B">
          <w:rPr>
            <w:rStyle w:val="a3"/>
            <w:noProof/>
            <w:sz w:val="24"/>
            <w:szCs w:val="24"/>
          </w:rPr>
          <w:t>Разработка</w:t>
        </w:r>
        <w:r w:rsidRPr="00BC7B8B">
          <w:rPr>
            <w:noProof/>
            <w:webHidden/>
            <w:sz w:val="24"/>
            <w:szCs w:val="24"/>
          </w:rPr>
          <w:tab/>
        </w:r>
        <w:r w:rsidRPr="00BC7B8B">
          <w:rPr>
            <w:noProof/>
            <w:webHidden/>
            <w:sz w:val="24"/>
            <w:szCs w:val="24"/>
          </w:rPr>
          <w:fldChar w:fldCharType="begin"/>
        </w:r>
        <w:r w:rsidRPr="00BC7B8B">
          <w:rPr>
            <w:noProof/>
            <w:webHidden/>
            <w:sz w:val="24"/>
            <w:szCs w:val="24"/>
          </w:rPr>
          <w:instrText xml:space="preserve"> PAGEREF _Toc158632506 \h </w:instrText>
        </w:r>
        <w:r w:rsidRPr="00BC7B8B">
          <w:rPr>
            <w:noProof/>
            <w:sz w:val="24"/>
            <w:szCs w:val="24"/>
          </w:rPr>
        </w:r>
        <w:r w:rsidRPr="00BC7B8B">
          <w:rPr>
            <w:noProof/>
            <w:webHidden/>
            <w:sz w:val="24"/>
            <w:szCs w:val="24"/>
          </w:rPr>
          <w:fldChar w:fldCharType="separate"/>
        </w:r>
        <w:r w:rsidRPr="00BC7B8B">
          <w:rPr>
            <w:noProof/>
            <w:webHidden/>
            <w:sz w:val="24"/>
            <w:szCs w:val="24"/>
          </w:rPr>
          <w:t>5</w:t>
        </w:r>
        <w:r w:rsidRPr="00BC7B8B">
          <w:rPr>
            <w:noProof/>
            <w:webHidden/>
            <w:sz w:val="24"/>
            <w:szCs w:val="24"/>
          </w:rPr>
          <w:fldChar w:fldCharType="end"/>
        </w:r>
      </w:hyperlink>
    </w:p>
    <w:p w:rsidR="00337BC2" w:rsidRPr="00BC7B8B" w:rsidRDefault="00337BC2" w:rsidP="00337BC2">
      <w:pPr>
        <w:pStyle w:val="41"/>
        <w:tabs>
          <w:tab w:val="right" w:leader="dot" w:pos="9344"/>
        </w:tabs>
        <w:rPr>
          <w:noProof/>
          <w:sz w:val="24"/>
          <w:szCs w:val="24"/>
        </w:rPr>
      </w:pPr>
      <w:hyperlink w:anchor="_Toc158632507" w:history="1">
        <w:r w:rsidRPr="00BC7B8B">
          <w:rPr>
            <w:rStyle w:val="a3"/>
            <w:noProof/>
            <w:sz w:val="24"/>
            <w:szCs w:val="24"/>
          </w:rPr>
          <w:t>Ввод системы в эксплуатацию</w:t>
        </w:r>
        <w:r w:rsidRPr="00BC7B8B">
          <w:rPr>
            <w:noProof/>
            <w:webHidden/>
            <w:sz w:val="24"/>
            <w:szCs w:val="24"/>
          </w:rPr>
          <w:tab/>
        </w:r>
        <w:r w:rsidRPr="00BC7B8B">
          <w:rPr>
            <w:noProof/>
            <w:webHidden/>
            <w:sz w:val="24"/>
            <w:szCs w:val="24"/>
          </w:rPr>
          <w:fldChar w:fldCharType="begin"/>
        </w:r>
        <w:r w:rsidRPr="00BC7B8B">
          <w:rPr>
            <w:noProof/>
            <w:webHidden/>
            <w:sz w:val="24"/>
            <w:szCs w:val="24"/>
          </w:rPr>
          <w:instrText xml:space="preserve"> PAGEREF _Toc158632507 \h </w:instrText>
        </w:r>
        <w:r w:rsidRPr="00BC7B8B">
          <w:rPr>
            <w:noProof/>
            <w:sz w:val="24"/>
            <w:szCs w:val="24"/>
          </w:rPr>
        </w:r>
        <w:r w:rsidRPr="00BC7B8B">
          <w:rPr>
            <w:noProof/>
            <w:webHidden/>
            <w:sz w:val="24"/>
            <w:szCs w:val="24"/>
          </w:rPr>
          <w:fldChar w:fldCharType="separate"/>
        </w:r>
        <w:r w:rsidRPr="00BC7B8B">
          <w:rPr>
            <w:noProof/>
            <w:webHidden/>
            <w:sz w:val="24"/>
            <w:szCs w:val="24"/>
          </w:rPr>
          <w:t>5</w:t>
        </w:r>
        <w:r w:rsidRPr="00BC7B8B">
          <w:rPr>
            <w:noProof/>
            <w:webHidden/>
            <w:sz w:val="24"/>
            <w:szCs w:val="24"/>
          </w:rPr>
          <w:fldChar w:fldCharType="end"/>
        </w:r>
      </w:hyperlink>
    </w:p>
    <w:p w:rsidR="00337BC2" w:rsidRPr="00BC7B8B" w:rsidRDefault="00337BC2" w:rsidP="00337BC2">
      <w:pPr>
        <w:pStyle w:val="21"/>
        <w:tabs>
          <w:tab w:val="right" w:leader="dot" w:pos="9344"/>
        </w:tabs>
        <w:rPr>
          <w:smallCaps w:val="0"/>
          <w:noProof/>
          <w:sz w:val="24"/>
          <w:szCs w:val="24"/>
        </w:rPr>
      </w:pPr>
      <w:hyperlink w:anchor="_Toc158632508" w:history="1">
        <w:r w:rsidRPr="00BC7B8B">
          <w:rPr>
            <w:rStyle w:val="a3"/>
            <w:noProof/>
            <w:sz w:val="24"/>
            <w:szCs w:val="24"/>
          </w:rPr>
          <w:t>Процессы, протекающие на протяжении жизненного цикла информационной системы</w:t>
        </w:r>
        <w:r w:rsidRPr="00BC7B8B">
          <w:rPr>
            <w:noProof/>
            <w:webHidden/>
            <w:sz w:val="24"/>
            <w:szCs w:val="24"/>
          </w:rPr>
          <w:tab/>
        </w:r>
        <w:r w:rsidRPr="00BC7B8B">
          <w:rPr>
            <w:noProof/>
            <w:webHidden/>
            <w:sz w:val="24"/>
            <w:szCs w:val="24"/>
          </w:rPr>
          <w:fldChar w:fldCharType="begin"/>
        </w:r>
        <w:r w:rsidRPr="00BC7B8B">
          <w:rPr>
            <w:noProof/>
            <w:webHidden/>
            <w:sz w:val="24"/>
            <w:szCs w:val="24"/>
          </w:rPr>
          <w:instrText xml:space="preserve"> PAGEREF _Toc158632508 \h </w:instrText>
        </w:r>
        <w:r w:rsidRPr="00BC7B8B">
          <w:rPr>
            <w:noProof/>
            <w:sz w:val="24"/>
            <w:szCs w:val="24"/>
          </w:rPr>
        </w:r>
        <w:r w:rsidRPr="00BC7B8B">
          <w:rPr>
            <w:noProof/>
            <w:webHidden/>
            <w:sz w:val="24"/>
            <w:szCs w:val="24"/>
          </w:rPr>
          <w:fldChar w:fldCharType="separate"/>
        </w:r>
        <w:r w:rsidRPr="00BC7B8B">
          <w:rPr>
            <w:noProof/>
            <w:webHidden/>
            <w:sz w:val="24"/>
            <w:szCs w:val="24"/>
          </w:rPr>
          <w:t>6</w:t>
        </w:r>
        <w:r w:rsidRPr="00BC7B8B">
          <w:rPr>
            <w:noProof/>
            <w:webHidden/>
            <w:sz w:val="24"/>
            <w:szCs w:val="24"/>
          </w:rPr>
          <w:fldChar w:fldCharType="end"/>
        </w:r>
      </w:hyperlink>
    </w:p>
    <w:p w:rsidR="00337BC2" w:rsidRPr="00BC7B8B" w:rsidRDefault="00337BC2" w:rsidP="00337BC2">
      <w:pPr>
        <w:pStyle w:val="31"/>
        <w:tabs>
          <w:tab w:val="right" w:leader="dot" w:pos="9344"/>
        </w:tabs>
        <w:rPr>
          <w:i w:val="0"/>
          <w:iCs w:val="0"/>
          <w:noProof/>
          <w:sz w:val="24"/>
          <w:szCs w:val="24"/>
        </w:rPr>
      </w:pPr>
      <w:hyperlink w:anchor="_Toc158632509" w:history="1">
        <w:r w:rsidRPr="00BC7B8B">
          <w:rPr>
            <w:rStyle w:val="a3"/>
            <w:noProof/>
            <w:sz w:val="24"/>
            <w:szCs w:val="24"/>
          </w:rPr>
          <w:t>Основные процессы жизненного цикла</w:t>
        </w:r>
        <w:r w:rsidRPr="00BC7B8B">
          <w:rPr>
            <w:noProof/>
            <w:webHidden/>
            <w:sz w:val="24"/>
            <w:szCs w:val="24"/>
          </w:rPr>
          <w:tab/>
        </w:r>
        <w:r w:rsidRPr="00BC7B8B">
          <w:rPr>
            <w:noProof/>
            <w:webHidden/>
            <w:sz w:val="24"/>
            <w:szCs w:val="24"/>
          </w:rPr>
          <w:fldChar w:fldCharType="begin"/>
        </w:r>
        <w:r w:rsidRPr="00BC7B8B">
          <w:rPr>
            <w:noProof/>
            <w:webHidden/>
            <w:sz w:val="24"/>
            <w:szCs w:val="24"/>
          </w:rPr>
          <w:instrText xml:space="preserve"> PAGEREF _Toc158632509 \h </w:instrText>
        </w:r>
        <w:r w:rsidRPr="00BC7B8B">
          <w:rPr>
            <w:noProof/>
            <w:sz w:val="24"/>
            <w:szCs w:val="24"/>
          </w:rPr>
        </w:r>
        <w:r w:rsidRPr="00BC7B8B">
          <w:rPr>
            <w:noProof/>
            <w:webHidden/>
            <w:sz w:val="24"/>
            <w:szCs w:val="24"/>
          </w:rPr>
          <w:fldChar w:fldCharType="separate"/>
        </w:r>
        <w:r w:rsidRPr="00BC7B8B">
          <w:rPr>
            <w:noProof/>
            <w:webHidden/>
            <w:sz w:val="24"/>
            <w:szCs w:val="24"/>
          </w:rPr>
          <w:t>7</w:t>
        </w:r>
        <w:r w:rsidRPr="00BC7B8B">
          <w:rPr>
            <w:noProof/>
            <w:webHidden/>
            <w:sz w:val="24"/>
            <w:szCs w:val="24"/>
          </w:rPr>
          <w:fldChar w:fldCharType="end"/>
        </w:r>
      </w:hyperlink>
    </w:p>
    <w:p w:rsidR="00337BC2" w:rsidRPr="00BC7B8B" w:rsidRDefault="00337BC2" w:rsidP="00337BC2">
      <w:pPr>
        <w:pStyle w:val="41"/>
        <w:tabs>
          <w:tab w:val="right" w:leader="dot" w:pos="9344"/>
        </w:tabs>
        <w:rPr>
          <w:noProof/>
          <w:sz w:val="24"/>
          <w:szCs w:val="24"/>
        </w:rPr>
      </w:pPr>
      <w:hyperlink w:anchor="_Toc158632510" w:history="1">
        <w:r w:rsidRPr="00BC7B8B">
          <w:rPr>
            <w:rStyle w:val="a3"/>
            <w:noProof/>
            <w:sz w:val="24"/>
            <w:szCs w:val="24"/>
          </w:rPr>
          <w:t>Разработка</w:t>
        </w:r>
        <w:r w:rsidRPr="00BC7B8B">
          <w:rPr>
            <w:noProof/>
            <w:webHidden/>
            <w:sz w:val="24"/>
            <w:szCs w:val="24"/>
          </w:rPr>
          <w:tab/>
        </w:r>
        <w:r w:rsidRPr="00BC7B8B">
          <w:rPr>
            <w:noProof/>
            <w:webHidden/>
            <w:sz w:val="24"/>
            <w:szCs w:val="24"/>
          </w:rPr>
          <w:fldChar w:fldCharType="begin"/>
        </w:r>
        <w:r w:rsidRPr="00BC7B8B">
          <w:rPr>
            <w:noProof/>
            <w:webHidden/>
            <w:sz w:val="24"/>
            <w:szCs w:val="24"/>
          </w:rPr>
          <w:instrText xml:space="preserve"> PAGEREF _Toc158632510 \h </w:instrText>
        </w:r>
        <w:r w:rsidRPr="00BC7B8B">
          <w:rPr>
            <w:noProof/>
            <w:sz w:val="24"/>
            <w:szCs w:val="24"/>
          </w:rPr>
        </w:r>
        <w:r w:rsidRPr="00BC7B8B">
          <w:rPr>
            <w:noProof/>
            <w:webHidden/>
            <w:sz w:val="24"/>
            <w:szCs w:val="24"/>
          </w:rPr>
          <w:fldChar w:fldCharType="separate"/>
        </w:r>
        <w:r w:rsidRPr="00BC7B8B">
          <w:rPr>
            <w:noProof/>
            <w:webHidden/>
            <w:sz w:val="24"/>
            <w:szCs w:val="24"/>
          </w:rPr>
          <w:t>7</w:t>
        </w:r>
        <w:r w:rsidRPr="00BC7B8B">
          <w:rPr>
            <w:noProof/>
            <w:webHidden/>
            <w:sz w:val="24"/>
            <w:szCs w:val="24"/>
          </w:rPr>
          <w:fldChar w:fldCharType="end"/>
        </w:r>
      </w:hyperlink>
    </w:p>
    <w:p w:rsidR="00337BC2" w:rsidRPr="00BC7B8B" w:rsidRDefault="00337BC2" w:rsidP="00337BC2">
      <w:pPr>
        <w:pStyle w:val="41"/>
        <w:tabs>
          <w:tab w:val="right" w:leader="dot" w:pos="9344"/>
        </w:tabs>
        <w:rPr>
          <w:noProof/>
          <w:sz w:val="24"/>
          <w:szCs w:val="24"/>
        </w:rPr>
      </w:pPr>
      <w:hyperlink w:anchor="_Toc158632511" w:history="1">
        <w:r w:rsidRPr="00BC7B8B">
          <w:rPr>
            <w:rStyle w:val="a3"/>
            <w:noProof/>
            <w:sz w:val="24"/>
            <w:szCs w:val="24"/>
          </w:rPr>
          <w:t>Эксплуатация</w:t>
        </w:r>
        <w:r w:rsidRPr="00BC7B8B">
          <w:rPr>
            <w:noProof/>
            <w:webHidden/>
            <w:sz w:val="24"/>
            <w:szCs w:val="24"/>
          </w:rPr>
          <w:tab/>
        </w:r>
        <w:r w:rsidRPr="00BC7B8B">
          <w:rPr>
            <w:noProof/>
            <w:webHidden/>
            <w:sz w:val="24"/>
            <w:szCs w:val="24"/>
          </w:rPr>
          <w:fldChar w:fldCharType="begin"/>
        </w:r>
        <w:r w:rsidRPr="00BC7B8B">
          <w:rPr>
            <w:noProof/>
            <w:webHidden/>
            <w:sz w:val="24"/>
            <w:szCs w:val="24"/>
          </w:rPr>
          <w:instrText xml:space="preserve"> PAGEREF _Toc158632511 \h </w:instrText>
        </w:r>
        <w:r w:rsidRPr="00BC7B8B">
          <w:rPr>
            <w:noProof/>
            <w:sz w:val="24"/>
            <w:szCs w:val="24"/>
          </w:rPr>
        </w:r>
        <w:r w:rsidRPr="00BC7B8B">
          <w:rPr>
            <w:noProof/>
            <w:webHidden/>
            <w:sz w:val="24"/>
            <w:szCs w:val="24"/>
          </w:rPr>
          <w:fldChar w:fldCharType="separate"/>
        </w:r>
        <w:r w:rsidRPr="00BC7B8B">
          <w:rPr>
            <w:noProof/>
            <w:webHidden/>
            <w:sz w:val="24"/>
            <w:szCs w:val="24"/>
          </w:rPr>
          <w:t>7</w:t>
        </w:r>
        <w:r w:rsidRPr="00BC7B8B">
          <w:rPr>
            <w:noProof/>
            <w:webHidden/>
            <w:sz w:val="24"/>
            <w:szCs w:val="24"/>
          </w:rPr>
          <w:fldChar w:fldCharType="end"/>
        </w:r>
      </w:hyperlink>
    </w:p>
    <w:p w:rsidR="00337BC2" w:rsidRPr="00BC7B8B" w:rsidRDefault="00337BC2" w:rsidP="00337BC2">
      <w:pPr>
        <w:pStyle w:val="41"/>
        <w:tabs>
          <w:tab w:val="right" w:leader="dot" w:pos="9344"/>
        </w:tabs>
        <w:rPr>
          <w:noProof/>
          <w:sz w:val="24"/>
          <w:szCs w:val="24"/>
        </w:rPr>
      </w:pPr>
      <w:hyperlink w:anchor="_Toc158632512" w:history="1">
        <w:r w:rsidRPr="00BC7B8B">
          <w:rPr>
            <w:rStyle w:val="a3"/>
            <w:noProof/>
            <w:sz w:val="24"/>
            <w:szCs w:val="24"/>
          </w:rPr>
          <w:t>Сопровождение</w:t>
        </w:r>
        <w:r w:rsidRPr="00BC7B8B">
          <w:rPr>
            <w:noProof/>
            <w:webHidden/>
            <w:sz w:val="24"/>
            <w:szCs w:val="24"/>
          </w:rPr>
          <w:tab/>
        </w:r>
        <w:r w:rsidRPr="00BC7B8B">
          <w:rPr>
            <w:noProof/>
            <w:webHidden/>
            <w:sz w:val="24"/>
            <w:szCs w:val="24"/>
          </w:rPr>
          <w:fldChar w:fldCharType="begin"/>
        </w:r>
        <w:r w:rsidRPr="00BC7B8B">
          <w:rPr>
            <w:noProof/>
            <w:webHidden/>
            <w:sz w:val="24"/>
            <w:szCs w:val="24"/>
          </w:rPr>
          <w:instrText xml:space="preserve"> PAGEREF _Toc158632512 \h </w:instrText>
        </w:r>
        <w:r w:rsidRPr="00BC7B8B">
          <w:rPr>
            <w:noProof/>
            <w:sz w:val="24"/>
            <w:szCs w:val="24"/>
          </w:rPr>
        </w:r>
        <w:r w:rsidRPr="00BC7B8B">
          <w:rPr>
            <w:noProof/>
            <w:webHidden/>
            <w:sz w:val="24"/>
            <w:szCs w:val="24"/>
          </w:rPr>
          <w:fldChar w:fldCharType="separate"/>
        </w:r>
        <w:r w:rsidRPr="00BC7B8B">
          <w:rPr>
            <w:noProof/>
            <w:webHidden/>
            <w:sz w:val="24"/>
            <w:szCs w:val="24"/>
          </w:rPr>
          <w:t>8</w:t>
        </w:r>
        <w:r w:rsidRPr="00BC7B8B">
          <w:rPr>
            <w:noProof/>
            <w:webHidden/>
            <w:sz w:val="24"/>
            <w:szCs w:val="24"/>
          </w:rPr>
          <w:fldChar w:fldCharType="end"/>
        </w:r>
      </w:hyperlink>
    </w:p>
    <w:p w:rsidR="00337BC2" w:rsidRPr="00BC7B8B" w:rsidRDefault="00337BC2" w:rsidP="00337BC2">
      <w:pPr>
        <w:pStyle w:val="31"/>
        <w:tabs>
          <w:tab w:val="right" w:leader="dot" w:pos="9344"/>
        </w:tabs>
        <w:rPr>
          <w:i w:val="0"/>
          <w:iCs w:val="0"/>
          <w:noProof/>
          <w:sz w:val="24"/>
          <w:szCs w:val="24"/>
        </w:rPr>
      </w:pPr>
      <w:hyperlink w:anchor="_Toc158632513" w:history="1">
        <w:r w:rsidRPr="00BC7B8B">
          <w:rPr>
            <w:rStyle w:val="a3"/>
            <w:noProof/>
            <w:sz w:val="24"/>
            <w:szCs w:val="24"/>
          </w:rPr>
          <w:t>Вспомогательные процессы жизненного цикла</w:t>
        </w:r>
        <w:r w:rsidRPr="00BC7B8B">
          <w:rPr>
            <w:noProof/>
            <w:webHidden/>
            <w:sz w:val="24"/>
            <w:szCs w:val="24"/>
          </w:rPr>
          <w:tab/>
        </w:r>
        <w:r w:rsidRPr="00BC7B8B">
          <w:rPr>
            <w:noProof/>
            <w:webHidden/>
            <w:sz w:val="24"/>
            <w:szCs w:val="24"/>
          </w:rPr>
          <w:fldChar w:fldCharType="begin"/>
        </w:r>
        <w:r w:rsidRPr="00BC7B8B">
          <w:rPr>
            <w:noProof/>
            <w:webHidden/>
            <w:sz w:val="24"/>
            <w:szCs w:val="24"/>
          </w:rPr>
          <w:instrText xml:space="preserve"> PAGEREF _Toc158632513 \h </w:instrText>
        </w:r>
        <w:r w:rsidRPr="00BC7B8B">
          <w:rPr>
            <w:noProof/>
            <w:sz w:val="24"/>
            <w:szCs w:val="24"/>
          </w:rPr>
        </w:r>
        <w:r w:rsidRPr="00BC7B8B">
          <w:rPr>
            <w:noProof/>
            <w:webHidden/>
            <w:sz w:val="24"/>
            <w:szCs w:val="24"/>
          </w:rPr>
          <w:fldChar w:fldCharType="separate"/>
        </w:r>
        <w:r w:rsidRPr="00BC7B8B">
          <w:rPr>
            <w:noProof/>
            <w:webHidden/>
            <w:sz w:val="24"/>
            <w:szCs w:val="24"/>
          </w:rPr>
          <w:t>9</w:t>
        </w:r>
        <w:r w:rsidRPr="00BC7B8B">
          <w:rPr>
            <w:noProof/>
            <w:webHidden/>
            <w:sz w:val="24"/>
            <w:szCs w:val="24"/>
          </w:rPr>
          <w:fldChar w:fldCharType="end"/>
        </w:r>
      </w:hyperlink>
    </w:p>
    <w:p w:rsidR="00337BC2" w:rsidRPr="00BC7B8B" w:rsidRDefault="00337BC2" w:rsidP="00337BC2">
      <w:pPr>
        <w:pStyle w:val="31"/>
        <w:tabs>
          <w:tab w:val="right" w:leader="dot" w:pos="9344"/>
        </w:tabs>
        <w:rPr>
          <w:i w:val="0"/>
          <w:iCs w:val="0"/>
          <w:noProof/>
          <w:sz w:val="24"/>
          <w:szCs w:val="24"/>
        </w:rPr>
      </w:pPr>
      <w:hyperlink w:anchor="_Toc158632514" w:history="1">
        <w:r w:rsidRPr="00BC7B8B">
          <w:rPr>
            <w:rStyle w:val="a3"/>
            <w:noProof/>
            <w:sz w:val="24"/>
            <w:szCs w:val="24"/>
          </w:rPr>
          <w:t>Организационные процессы</w:t>
        </w:r>
        <w:r w:rsidRPr="00BC7B8B">
          <w:rPr>
            <w:noProof/>
            <w:webHidden/>
            <w:sz w:val="24"/>
            <w:szCs w:val="24"/>
          </w:rPr>
          <w:tab/>
        </w:r>
        <w:r w:rsidRPr="00BC7B8B">
          <w:rPr>
            <w:noProof/>
            <w:webHidden/>
            <w:sz w:val="24"/>
            <w:szCs w:val="24"/>
          </w:rPr>
          <w:fldChar w:fldCharType="begin"/>
        </w:r>
        <w:r w:rsidRPr="00BC7B8B">
          <w:rPr>
            <w:noProof/>
            <w:webHidden/>
            <w:sz w:val="24"/>
            <w:szCs w:val="24"/>
          </w:rPr>
          <w:instrText xml:space="preserve"> PAGEREF _Toc158632514 \h </w:instrText>
        </w:r>
        <w:r w:rsidRPr="00BC7B8B">
          <w:rPr>
            <w:noProof/>
            <w:sz w:val="24"/>
            <w:szCs w:val="24"/>
          </w:rPr>
        </w:r>
        <w:r w:rsidRPr="00BC7B8B">
          <w:rPr>
            <w:noProof/>
            <w:webHidden/>
            <w:sz w:val="24"/>
            <w:szCs w:val="24"/>
          </w:rPr>
          <w:fldChar w:fldCharType="separate"/>
        </w:r>
        <w:r w:rsidRPr="00BC7B8B">
          <w:rPr>
            <w:noProof/>
            <w:webHidden/>
            <w:sz w:val="24"/>
            <w:szCs w:val="24"/>
          </w:rPr>
          <w:t>9</w:t>
        </w:r>
        <w:r w:rsidRPr="00BC7B8B">
          <w:rPr>
            <w:noProof/>
            <w:webHidden/>
            <w:sz w:val="24"/>
            <w:szCs w:val="24"/>
          </w:rPr>
          <w:fldChar w:fldCharType="end"/>
        </w:r>
      </w:hyperlink>
    </w:p>
    <w:p w:rsidR="00337BC2" w:rsidRPr="00BC7B8B" w:rsidRDefault="00337BC2" w:rsidP="00337BC2">
      <w:pPr>
        <w:pStyle w:val="21"/>
        <w:tabs>
          <w:tab w:val="right" w:leader="dot" w:pos="9344"/>
        </w:tabs>
        <w:rPr>
          <w:smallCaps w:val="0"/>
          <w:noProof/>
          <w:sz w:val="24"/>
          <w:szCs w:val="24"/>
        </w:rPr>
      </w:pPr>
      <w:hyperlink w:anchor="_Toc158632515" w:history="1">
        <w:r w:rsidRPr="00BC7B8B">
          <w:rPr>
            <w:rStyle w:val="a3"/>
            <w:noProof/>
            <w:sz w:val="24"/>
            <w:szCs w:val="24"/>
          </w:rPr>
          <w:t>Структура жизненного цикла информационной системы</w:t>
        </w:r>
        <w:r w:rsidRPr="00BC7B8B">
          <w:rPr>
            <w:noProof/>
            <w:webHidden/>
            <w:sz w:val="24"/>
            <w:szCs w:val="24"/>
          </w:rPr>
          <w:tab/>
        </w:r>
        <w:r w:rsidRPr="00BC7B8B">
          <w:rPr>
            <w:noProof/>
            <w:webHidden/>
            <w:sz w:val="24"/>
            <w:szCs w:val="24"/>
          </w:rPr>
          <w:fldChar w:fldCharType="begin"/>
        </w:r>
        <w:r w:rsidRPr="00BC7B8B">
          <w:rPr>
            <w:noProof/>
            <w:webHidden/>
            <w:sz w:val="24"/>
            <w:szCs w:val="24"/>
          </w:rPr>
          <w:instrText xml:space="preserve"> PAGEREF _Toc158632515 \h </w:instrText>
        </w:r>
        <w:r w:rsidRPr="00BC7B8B">
          <w:rPr>
            <w:noProof/>
            <w:sz w:val="24"/>
            <w:szCs w:val="24"/>
          </w:rPr>
        </w:r>
        <w:r w:rsidRPr="00BC7B8B">
          <w:rPr>
            <w:noProof/>
            <w:webHidden/>
            <w:sz w:val="24"/>
            <w:szCs w:val="24"/>
          </w:rPr>
          <w:fldChar w:fldCharType="separate"/>
        </w:r>
        <w:r w:rsidRPr="00BC7B8B">
          <w:rPr>
            <w:noProof/>
            <w:webHidden/>
            <w:sz w:val="24"/>
            <w:szCs w:val="24"/>
          </w:rPr>
          <w:t>10</w:t>
        </w:r>
        <w:r w:rsidRPr="00BC7B8B">
          <w:rPr>
            <w:noProof/>
            <w:webHidden/>
            <w:sz w:val="24"/>
            <w:szCs w:val="24"/>
          </w:rPr>
          <w:fldChar w:fldCharType="end"/>
        </w:r>
      </w:hyperlink>
    </w:p>
    <w:p w:rsidR="00337BC2" w:rsidRPr="00BC7B8B" w:rsidRDefault="00337BC2" w:rsidP="00337BC2">
      <w:pPr>
        <w:pStyle w:val="31"/>
        <w:tabs>
          <w:tab w:val="right" w:leader="dot" w:pos="9344"/>
        </w:tabs>
        <w:rPr>
          <w:i w:val="0"/>
          <w:iCs w:val="0"/>
          <w:noProof/>
          <w:sz w:val="24"/>
          <w:szCs w:val="24"/>
        </w:rPr>
      </w:pPr>
      <w:hyperlink w:anchor="_Toc158632516" w:history="1">
        <w:r w:rsidRPr="00BC7B8B">
          <w:rPr>
            <w:rStyle w:val="a3"/>
            <w:noProof/>
            <w:sz w:val="24"/>
            <w:szCs w:val="24"/>
          </w:rPr>
          <w:t>Начальная стадия</w:t>
        </w:r>
        <w:r w:rsidRPr="00BC7B8B">
          <w:rPr>
            <w:noProof/>
            <w:webHidden/>
            <w:sz w:val="24"/>
            <w:szCs w:val="24"/>
          </w:rPr>
          <w:tab/>
        </w:r>
        <w:r w:rsidRPr="00BC7B8B">
          <w:rPr>
            <w:noProof/>
            <w:webHidden/>
            <w:sz w:val="24"/>
            <w:szCs w:val="24"/>
          </w:rPr>
          <w:fldChar w:fldCharType="begin"/>
        </w:r>
        <w:r w:rsidRPr="00BC7B8B">
          <w:rPr>
            <w:noProof/>
            <w:webHidden/>
            <w:sz w:val="24"/>
            <w:szCs w:val="24"/>
          </w:rPr>
          <w:instrText xml:space="preserve"> PAGEREF _Toc158632516 \h </w:instrText>
        </w:r>
        <w:r w:rsidRPr="00BC7B8B">
          <w:rPr>
            <w:noProof/>
            <w:sz w:val="24"/>
            <w:szCs w:val="24"/>
          </w:rPr>
        </w:r>
        <w:r w:rsidRPr="00BC7B8B">
          <w:rPr>
            <w:noProof/>
            <w:webHidden/>
            <w:sz w:val="24"/>
            <w:szCs w:val="24"/>
          </w:rPr>
          <w:fldChar w:fldCharType="separate"/>
        </w:r>
        <w:r w:rsidRPr="00BC7B8B">
          <w:rPr>
            <w:noProof/>
            <w:webHidden/>
            <w:sz w:val="24"/>
            <w:szCs w:val="24"/>
          </w:rPr>
          <w:t>10</w:t>
        </w:r>
        <w:r w:rsidRPr="00BC7B8B">
          <w:rPr>
            <w:noProof/>
            <w:webHidden/>
            <w:sz w:val="24"/>
            <w:szCs w:val="24"/>
          </w:rPr>
          <w:fldChar w:fldCharType="end"/>
        </w:r>
      </w:hyperlink>
    </w:p>
    <w:p w:rsidR="00337BC2" w:rsidRPr="00BC7B8B" w:rsidRDefault="00337BC2" w:rsidP="00337BC2">
      <w:pPr>
        <w:pStyle w:val="31"/>
        <w:tabs>
          <w:tab w:val="right" w:leader="dot" w:pos="9344"/>
        </w:tabs>
        <w:rPr>
          <w:i w:val="0"/>
          <w:iCs w:val="0"/>
          <w:noProof/>
          <w:sz w:val="24"/>
          <w:szCs w:val="24"/>
        </w:rPr>
      </w:pPr>
      <w:hyperlink w:anchor="_Toc158632517" w:history="1">
        <w:r w:rsidRPr="00BC7B8B">
          <w:rPr>
            <w:rStyle w:val="a3"/>
            <w:noProof/>
            <w:sz w:val="24"/>
            <w:szCs w:val="24"/>
          </w:rPr>
          <w:t>Стадия уточнения</w:t>
        </w:r>
        <w:r w:rsidRPr="00BC7B8B">
          <w:rPr>
            <w:noProof/>
            <w:webHidden/>
            <w:sz w:val="24"/>
            <w:szCs w:val="24"/>
          </w:rPr>
          <w:tab/>
        </w:r>
        <w:r w:rsidRPr="00BC7B8B">
          <w:rPr>
            <w:noProof/>
            <w:webHidden/>
            <w:sz w:val="24"/>
            <w:szCs w:val="24"/>
          </w:rPr>
          <w:fldChar w:fldCharType="begin"/>
        </w:r>
        <w:r w:rsidRPr="00BC7B8B">
          <w:rPr>
            <w:noProof/>
            <w:webHidden/>
            <w:sz w:val="24"/>
            <w:szCs w:val="24"/>
          </w:rPr>
          <w:instrText xml:space="preserve"> PAGEREF _Toc158632517 \h </w:instrText>
        </w:r>
        <w:r w:rsidRPr="00BC7B8B">
          <w:rPr>
            <w:noProof/>
            <w:sz w:val="24"/>
            <w:szCs w:val="24"/>
          </w:rPr>
        </w:r>
        <w:r w:rsidRPr="00BC7B8B">
          <w:rPr>
            <w:noProof/>
            <w:webHidden/>
            <w:sz w:val="24"/>
            <w:szCs w:val="24"/>
          </w:rPr>
          <w:fldChar w:fldCharType="separate"/>
        </w:r>
        <w:r w:rsidRPr="00BC7B8B">
          <w:rPr>
            <w:noProof/>
            <w:webHidden/>
            <w:sz w:val="24"/>
            <w:szCs w:val="24"/>
          </w:rPr>
          <w:t>11</w:t>
        </w:r>
        <w:r w:rsidRPr="00BC7B8B">
          <w:rPr>
            <w:noProof/>
            <w:webHidden/>
            <w:sz w:val="24"/>
            <w:szCs w:val="24"/>
          </w:rPr>
          <w:fldChar w:fldCharType="end"/>
        </w:r>
      </w:hyperlink>
    </w:p>
    <w:p w:rsidR="00337BC2" w:rsidRPr="00BC7B8B" w:rsidRDefault="00337BC2" w:rsidP="00337BC2">
      <w:pPr>
        <w:pStyle w:val="31"/>
        <w:tabs>
          <w:tab w:val="right" w:leader="dot" w:pos="9344"/>
        </w:tabs>
        <w:rPr>
          <w:i w:val="0"/>
          <w:iCs w:val="0"/>
          <w:noProof/>
          <w:sz w:val="24"/>
          <w:szCs w:val="24"/>
        </w:rPr>
      </w:pPr>
      <w:hyperlink w:anchor="_Toc158632518" w:history="1">
        <w:r w:rsidRPr="00BC7B8B">
          <w:rPr>
            <w:rStyle w:val="a3"/>
            <w:noProof/>
            <w:sz w:val="24"/>
            <w:szCs w:val="24"/>
          </w:rPr>
          <w:t>Стадия конструирования</w:t>
        </w:r>
        <w:r w:rsidRPr="00BC7B8B">
          <w:rPr>
            <w:noProof/>
            <w:webHidden/>
            <w:sz w:val="24"/>
            <w:szCs w:val="24"/>
          </w:rPr>
          <w:tab/>
        </w:r>
        <w:r w:rsidRPr="00BC7B8B">
          <w:rPr>
            <w:noProof/>
            <w:webHidden/>
            <w:sz w:val="24"/>
            <w:szCs w:val="24"/>
          </w:rPr>
          <w:fldChar w:fldCharType="begin"/>
        </w:r>
        <w:r w:rsidRPr="00BC7B8B">
          <w:rPr>
            <w:noProof/>
            <w:webHidden/>
            <w:sz w:val="24"/>
            <w:szCs w:val="24"/>
          </w:rPr>
          <w:instrText xml:space="preserve"> PAGEREF _Toc158632518 \h </w:instrText>
        </w:r>
        <w:r w:rsidRPr="00BC7B8B">
          <w:rPr>
            <w:noProof/>
            <w:sz w:val="24"/>
            <w:szCs w:val="24"/>
          </w:rPr>
        </w:r>
        <w:r w:rsidRPr="00BC7B8B">
          <w:rPr>
            <w:noProof/>
            <w:webHidden/>
            <w:sz w:val="24"/>
            <w:szCs w:val="24"/>
          </w:rPr>
          <w:fldChar w:fldCharType="separate"/>
        </w:r>
        <w:r w:rsidRPr="00BC7B8B">
          <w:rPr>
            <w:noProof/>
            <w:webHidden/>
            <w:sz w:val="24"/>
            <w:szCs w:val="24"/>
          </w:rPr>
          <w:t>11</w:t>
        </w:r>
        <w:r w:rsidRPr="00BC7B8B">
          <w:rPr>
            <w:noProof/>
            <w:webHidden/>
            <w:sz w:val="24"/>
            <w:szCs w:val="24"/>
          </w:rPr>
          <w:fldChar w:fldCharType="end"/>
        </w:r>
      </w:hyperlink>
    </w:p>
    <w:p w:rsidR="00337BC2" w:rsidRDefault="00337BC2" w:rsidP="00337BC2">
      <w:pPr>
        <w:pStyle w:val="31"/>
        <w:tabs>
          <w:tab w:val="right" w:leader="dot" w:pos="9344"/>
        </w:tabs>
        <w:rPr>
          <w:i w:val="0"/>
          <w:iCs w:val="0"/>
          <w:noProof/>
          <w:sz w:val="24"/>
          <w:szCs w:val="24"/>
        </w:rPr>
      </w:pPr>
      <w:hyperlink w:anchor="_Toc158632519" w:history="1">
        <w:r w:rsidRPr="00BC7B8B">
          <w:rPr>
            <w:rStyle w:val="a3"/>
            <w:noProof/>
            <w:sz w:val="24"/>
            <w:szCs w:val="24"/>
          </w:rPr>
          <w:t>Стадия передачи в эксплуатацию</w:t>
        </w:r>
        <w:r w:rsidRPr="00BC7B8B">
          <w:rPr>
            <w:noProof/>
            <w:webHidden/>
            <w:sz w:val="24"/>
            <w:szCs w:val="24"/>
          </w:rPr>
          <w:tab/>
        </w:r>
        <w:r w:rsidRPr="00BC7B8B">
          <w:rPr>
            <w:noProof/>
            <w:webHidden/>
            <w:sz w:val="24"/>
            <w:szCs w:val="24"/>
          </w:rPr>
          <w:fldChar w:fldCharType="begin"/>
        </w:r>
        <w:r w:rsidRPr="00BC7B8B">
          <w:rPr>
            <w:noProof/>
            <w:webHidden/>
            <w:sz w:val="24"/>
            <w:szCs w:val="24"/>
          </w:rPr>
          <w:instrText xml:space="preserve"> PAGEREF _Toc158632519 \h </w:instrText>
        </w:r>
        <w:r w:rsidRPr="00BC7B8B">
          <w:rPr>
            <w:noProof/>
            <w:sz w:val="24"/>
            <w:szCs w:val="24"/>
          </w:rPr>
        </w:r>
        <w:r w:rsidRPr="00BC7B8B">
          <w:rPr>
            <w:noProof/>
            <w:webHidden/>
            <w:sz w:val="24"/>
            <w:szCs w:val="24"/>
          </w:rPr>
          <w:fldChar w:fldCharType="separate"/>
        </w:r>
        <w:r w:rsidRPr="00BC7B8B">
          <w:rPr>
            <w:noProof/>
            <w:webHidden/>
            <w:sz w:val="24"/>
            <w:szCs w:val="24"/>
          </w:rPr>
          <w:t>11</w:t>
        </w:r>
        <w:r w:rsidRPr="00BC7B8B">
          <w:rPr>
            <w:noProof/>
            <w:webHidden/>
            <w:sz w:val="24"/>
            <w:szCs w:val="24"/>
          </w:rPr>
          <w:fldChar w:fldCharType="end"/>
        </w:r>
      </w:hyperlink>
    </w:p>
    <w:p w:rsidR="00337BC2" w:rsidRPr="00584C3B" w:rsidRDefault="00337BC2" w:rsidP="00337BC2">
      <w:r>
        <w:rPr>
          <w:b/>
          <w:sz w:val="32"/>
          <w:szCs w:val="32"/>
        </w:rPr>
        <w:fldChar w:fldCharType="end"/>
      </w:r>
    </w:p>
    <w:p w:rsidR="00337BC2" w:rsidRDefault="00337BC2" w:rsidP="00337BC2">
      <w:pPr>
        <w:pStyle w:val="1"/>
      </w:pPr>
      <w:bookmarkStart w:id="0" w:name="_Toc158632499"/>
      <w:r>
        <w:t>Жизненный цикл информационных систем</w:t>
      </w:r>
      <w:bookmarkEnd w:id="0"/>
    </w:p>
    <w:p w:rsidR="00337BC2" w:rsidRPr="002D7E64" w:rsidRDefault="00337BC2" w:rsidP="00337BC2">
      <w:pPr>
        <w:ind w:firstLine="708"/>
      </w:pPr>
      <w:r w:rsidRPr="002D7E64">
        <w:t>Любую организацию можно рассматривать как совокупность взаимодействующих элементов (подразделений), каждый из которых может иметь свою, достаточно сложную, структуру. Взаимосвязи между подразделениями тоже достаточно слож</w:t>
      </w:r>
      <w:r w:rsidRPr="002D7E64">
        <w:softHyphen/>
        <w:t>ны. В общем случае можно выделить три вида связей между подразделениями пред</w:t>
      </w:r>
      <w:r w:rsidRPr="002D7E64">
        <w:softHyphen/>
        <w:t>приятия:</w:t>
      </w:r>
    </w:p>
    <w:p w:rsidR="00337BC2" w:rsidRPr="002D7E64" w:rsidRDefault="00337BC2" w:rsidP="00337BC2">
      <w:pPr>
        <w:numPr>
          <w:ilvl w:val="0"/>
          <w:numId w:val="1"/>
        </w:numPr>
        <w:spacing w:line="360" w:lineRule="auto"/>
        <w:jc w:val="both"/>
      </w:pPr>
      <w:r w:rsidRPr="002D7E64">
        <w:rPr>
          <w:b/>
        </w:rPr>
        <w:t>функциональные связи</w:t>
      </w:r>
      <w:r w:rsidRPr="002D7E64">
        <w:t xml:space="preserve"> — каждое подразделение выполняет определенные виды</w:t>
      </w:r>
    </w:p>
    <w:p w:rsidR="00337BC2" w:rsidRPr="002D7E64" w:rsidRDefault="00337BC2" w:rsidP="00337BC2">
      <w:r w:rsidRPr="002D7E64">
        <w:t>работ в рамках единого бизнес-процесса;</w:t>
      </w:r>
    </w:p>
    <w:p w:rsidR="00337BC2" w:rsidRPr="002D7E64" w:rsidRDefault="00337BC2" w:rsidP="00337BC2">
      <w:pPr>
        <w:numPr>
          <w:ilvl w:val="0"/>
          <w:numId w:val="1"/>
        </w:numPr>
        <w:spacing w:line="360" w:lineRule="auto"/>
        <w:jc w:val="both"/>
      </w:pPr>
      <w:r w:rsidRPr="002D7E64">
        <w:rPr>
          <w:b/>
        </w:rPr>
        <w:t>информационные связи</w:t>
      </w:r>
      <w:r w:rsidRPr="002D7E64">
        <w:t xml:space="preserve"> — подразделения обмениваются информацией (документами, факсами, письменными и устными распоряжениями и т. п.);</w:t>
      </w:r>
    </w:p>
    <w:p w:rsidR="00337BC2" w:rsidRPr="002D7E64" w:rsidRDefault="00337BC2" w:rsidP="00337BC2">
      <w:pPr>
        <w:numPr>
          <w:ilvl w:val="0"/>
          <w:numId w:val="1"/>
        </w:numPr>
        <w:spacing w:line="360" w:lineRule="auto"/>
        <w:jc w:val="both"/>
      </w:pPr>
      <w:r w:rsidRPr="002D7E64">
        <w:rPr>
          <w:b/>
        </w:rPr>
        <w:lastRenderedPageBreak/>
        <w:t>внешние связи</w:t>
      </w:r>
      <w:r w:rsidRPr="002D7E64">
        <w:t xml:space="preserve"> — некоторые подразделения взаимодействуют с внешними</w:t>
      </w:r>
      <w:r>
        <w:t xml:space="preserve"> </w:t>
      </w:r>
      <w:r w:rsidRPr="002D7E64">
        <w:t>системами, причем их взаимодействие также может быть как информационным</w:t>
      </w:r>
      <w:r>
        <w:rPr>
          <w:spacing w:val="-1"/>
        </w:rPr>
        <w:t xml:space="preserve">, </w:t>
      </w:r>
      <w:r>
        <w:rPr>
          <w:spacing w:val="1"/>
        </w:rPr>
        <w:t>так и функциональным.</w:t>
      </w:r>
    </w:p>
    <w:p w:rsidR="00337BC2" w:rsidRPr="002B2836" w:rsidRDefault="00337BC2" w:rsidP="00337BC2">
      <w:pPr>
        <w:ind w:firstLine="708"/>
      </w:pPr>
      <w:r w:rsidRPr="002B2836">
        <w:t>В общем случае процесс разработки информационной системы может быть рассмотрен с двух точек зрения:</w:t>
      </w:r>
    </w:p>
    <w:p w:rsidR="00337BC2" w:rsidRPr="002B2836" w:rsidRDefault="00337BC2" w:rsidP="00337BC2">
      <w:pPr>
        <w:numPr>
          <w:ilvl w:val="0"/>
          <w:numId w:val="2"/>
        </w:numPr>
        <w:spacing w:line="360" w:lineRule="auto"/>
        <w:jc w:val="both"/>
      </w:pPr>
      <w:r w:rsidRPr="002B2836">
        <w:t>по содержанию действий разработчиков (групп разработчиков) — в данном слу</w:t>
      </w:r>
      <w:r w:rsidRPr="002B2836">
        <w:softHyphen/>
        <w:t>чае рассматривается статический аспект процесса разработки, описываемый в терминах основных потоков работ (исполнители, действия, последователь</w:t>
      </w:r>
      <w:r w:rsidRPr="002B2836">
        <w:softHyphen/>
        <w:t>ность действий и т. п.);</w:t>
      </w:r>
    </w:p>
    <w:p w:rsidR="00337BC2" w:rsidRDefault="00337BC2" w:rsidP="00337BC2">
      <w:pPr>
        <w:numPr>
          <w:ilvl w:val="0"/>
          <w:numId w:val="2"/>
        </w:numPr>
        <w:spacing w:line="360" w:lineRule="auto"/>
        <w:jc w:val="both"/>
      </w:pPr>
      <w:r w:rsidRPr="002B2836">
        <w:t>по времени или по стадиям жизненного цикла разрабатываемой системы — в данном случае рассматривается динамическая организация процесса разра</w:t>
      </w:r>
      <w:r w:rsidRPr="002B2836">
        <w:softHyphen/>
        <w:t>ботки, описываемая в терминах циклов, стадий, итераций и этапов.</w:t>
      </w:r>
    </w:p>
    <w:p w:rsidR="00337BC2" w:rsidRDefault="00337BC2" w:rsidP="00337BC2">
      <w:pPr>
        <w:pStyle w:val="2"/>
      </w:pPr>
      <w:bookmarkStart w:id="1" w:name="_Toc158632500"/>
      <w:r w:rsidRPr="002B2836">
        <w:t>Общие сведения об управлении проектами</w:t>
      </w:r>
      <w:bookmarkEnd w:id="1"/>
    </w:p>
    <w:p w:rsidR="00337BC2" w:rsidRDefault="00337BC2" w:rsidP="00337BC2">
      <w:pPr>
        <w:ind w:firstLine="708"/>
      </w:pPr>
      <w:r w:rsidRPr="002B2836">
        <w:t>Информационная система предприятия разрабатывается как некоторый проект. Многие особенности управления проектами и фазы разработки проекта (фазы жизненного цикла) являются общими, не зависящими не только от предметной области, но и от характера проекта (не важно, инженерный это проект или эконо</w:t>
      </w:r>
      <w:r w:rsidRPr="002B2836">
        <w:softHyphen/>
        <w:t>мический). Поэтому имеет смысл вначале рассмотреть ряд общих вопросов управ</w:t>
      </w:r>
      <w:r w:rsidRPr="002B2836">
        <w:softHyphen/>
        <w:t>ления проектами.</w:t>
      </w:r>
    </w:p>
    <w:p w:rsidR="00337BC2" w:rsidRDefault="00337BC2" w:rsidP="00337BC2">
      <w:pPr>
        <w:ind w:firstLine="708"/>
      </w:pPr>
      <w:r w:rsidRPr="002B2836">
        <w:rPr>
          <w:b/>
        </w:rPr>
        <w:t>Проект</w:t>
      </w:r>
      <w:r w:rsidRPr="002B2836">
        <w:t xml:space="preserve"> — это ограниченное по времени целенаправленное изменение отдельной системы с изначально четко определенными целями, достижение которых означа</w:t>
      </w:r>
      <w:r w:rsidRPr="002B2836">
        <w:softHyphen/>
        <w:t>ет завершение проекта, а также с установленными требованиями к срокам, резуль</w:t>
      </w:r>
      <w:r w:rsidRPr="002B2836">
        <w:softHyphen/>
        <w:t>татам, риску, рамкам расходования средств и ресурсов, организационной структуре.</w:t>
      </w:r>
    </w:p>
    <w:p w:rsidR="00337BC2" w:rsidRPr="00D05DA4" w:rsidRDefault="00337BC2" w:rsidP="00337BC2">
      <w:pPr>
        <w:ind w:firstLine="708"/>
      </w:pPr>
      <w:r w:rsidRPr="00D05DA4">
        <w:t>Можно выделить следующие основные отличительные признаки проекта как объекта управления:</w:t>
      </w:r>
    </w:p>
    <w:p w:rsidR="00337BC2" w:rsidRPr="00D05DA4" w:rsidRDefault="00337BC2" w:rsidP="00337BC2">
      <w:pPr>
        <w:numPr>
          <w:ilvl w:val="0"/>
          <w:numId w:val="3"/>
        </w:numPr>
        <w:spacing w:line="360" w:lineRule="auto"/>
        <w:jc w:val="both"/>
      </w:pPr>
      <w:r w:rsidRPr="00B2718C">
        <w:t>изменчивость</w:t>
      </w:r>
      <w:r w:rsidRPr="00D05DA4">
        <w:t xml:space="preserve"> — целенаправленный перевод системы из существующего в не</w:t>
      </w:r>
      <w:r w:rsidRPr="00D05DA4">
        <w:softHyphen/>
        <w:t>которое желаемое состояние, описываемое в терминах целей проекта;</w:t>
      </w:r>
    </w:p>
    <w:p w:rsidR="00337BC2" w:rsidRPr="00D05DA4" w:rsidRDefault="00337BC2" w:rsidP="00337BC2">
      <w:pPr>
        <w:numPr>
          <w:ilvl w:val="0"/>
          <w:numId w:val="3"/>
        </w:numPr>
        <w:spacing w:line="360" w:lineRule="auto"/>
        <w:jc w:val="both"/>
      </w:pPr>
      <w:r w:rsidRPr="00D05DA4">
        <w:t>ограниченность конечной цели;</w:t>
      </w:r>
    </w:p>
    <w:p w:rsidR="00337BC2" w:rsidRPr="00D05DA4" w:rsidRDefault="00337BC2" w:rsidP="00337BC2">
      <w:pPr>
        <w:numPr>
          <w:ilvl w:val="0"/>
          <w:numId w:val="3"/>
        </w:numPr>
        <w:spacing w:line="360" w:lineRule="auto"/>
        <w:jc w:val="both"/>
      </w:pPr>
      <w:r w:rsidRPr="00D05DA4">
        <w:t>ограниченность продолжительности;</w:t>
      </w:r>
    </w:p>
    <w:p w:rsidR="00337BC2" w:rsidRPr="00D05DA4" w:rsidRDefault="00337BC2" w:rsidP="00337BC2">
      <w:pPr>
        <w:numPr>
          <w:ilvl w:val="0"/>
          <w:numId w:val="3"/>
        </w:numPr>
        <w:spacing w:line="360" w:lineRule="auto"/>
        <w:jc w:val="both"/>
      </w:pPr>
      <w:r w:rsidRPr="00D05DA4">
        <w:t>ограниченность бюджета;</w:t>
      </w:r>
    </w:p>
    <w:p w:rsidR="00337BC2" w:rsidRPr="00D05DA4" w:rsidRDefault="00337BC2" w:rsidP="00337BC2">
      <w:pPr>
        <w:numPr>
          <w:ilvl w:val="0"/>
          <w:numId w:val="3"/>
        </w:numPr>
        <w:spacing w:line="360" w:lineRule="auto"/>
        <w:jc w:val="both"/>
      </w:pPr>
      <w:r w:rsidRPr="00D05DA4">
        <w:t>ограниченность требуемых ресурсов;</w:t>
      </w:r>
    </w:p>
    <w:p w:rsidR="00337BC2" w:rsidRPr="00D05DA4" w:rsidRDefault="00337BC2" w:rsidP="00337BC2">
      <w:pPr>
        <w:numPr>
          <w:ilvl w:val="0"/>
          <w:numId w:val="3"/>
        </w:numPr>
        <w:spacing w:line="360" w:lineRule="auto"/>
        <w:jc w:val="both"/>
      </w:pPr>
      <w:r w:rsidRPr="00D05DA4">
        <w:t>новизна для предприятия, для которого реализуется проект;</w:t>
      </w:r>
    </w:p>
    <w:p w:rsidR="00337BC2" w:rsidRPr="00D05DA4" w:rsidRDefault="00337BC2" w:rsidP="00337BC2">
      <w:pPr>
        <w:numPr>
          <w:ilvl w:val="0"/>
          <w:numId w:val="3"/>
        </w:numPr>
        <w:spacing w:line="360" w:lineRule="auto"/>
        <w:jc w:val="both"/>
      </w:pPr>
      <w:r w:rsidRPr="00D05DA4">
        <w:t>комплексность — наличие большого числа факторов, прямо или косвенно вли</w:t>
      </w:r>
      <w:r w:rsidRPr="00D05DA4">
        <w:softHyphen/>
        <w:t>яющих на прогресс и результаты проекта;</w:t>
      </w:r>
    </w:p>
    <w:p w:rsidR="00337BC2" w:rsidRPr="00D05DA4" w:rsidRDefault="00337BC2" w:rsidP="00337BC2">
      <w:pPr>
        <w:numPr>
          <w:ilvl w:val="0"/>
          <w:numId w:val="3"/>
        </w:numPr>
        <w:spacing w:line="360" w:lineRule="auto"/>
        <w:jc w:val="both"/>
      </w:pPr>
      <w:r w:rsidRPr="00D05DA4">
        <w:t>правовое и организационное обеспечение — создание специфической органи</w:t>
      </w:r>
      <w:r w:rsidRPr="00D05DA4">
        <w:softHyphen/>
        <w:t>зационной структуры на время реализации проекта.</w:t>
      </w:r>
    </w:p>
    <w:p w:rsidR="00337BC2" w:rsidRPr="00D05DA4" w:rsidRDefault="00337BC2" w:rsidP="00337BC2">
      <w:pPr>
        <w:ind w:firstLine="708"/>
      </w:pPr>
      <w:r w:rsidRPr="00D05DA4">
        <w:t>Рассматривая планирование проектов и управление ими, необходимо четко осоз</w:t>
      </w:r>
      <w:r w:rsidRPr="00D05DA4">
        <w:softHyphen/>
        <w:t>навать, что речь идет об управлении неким динамическим объектом. Поэтому система управления проектом должна быть достаточно гибкой, чтобы допускать воз</w:t>
      </w:r>
      <w:r w:rsidRPr="00D05DA4">
        <w:softHyphen/>
        <w:t>можность модификации без глобальных изменений в рабочей программе.</w:t>
      </w:r>
    </w:p>
    <w:p w:rsidR="00337BC2" w:rsidRPr="00D05DA4" w:rsidRDefault="00337BC2" w:rsidP="00337BC2">
      <w:pPr>
        <w:ind w:firstLine="708"/>
      </w:pPr>
      <w:r w:rsidRPr="00D05DA4">
        <w:lastRenderedPageBreak/>
        <w:t>В системном плане проект может быть представлен «черным ящиком», на входе которого располагаются технические требования и условия финансирования, а на выходе — требуемый результат (рис. 1). Выполнение работ обеспечивается на</w:t>
      </w:r>
      <w:r w:rsidRPr="00D05DA4">
        <w:softHyphen/>
        <w:t>личием необходимых ресурсов:</w:t>
      </w:r>
    </w:p>
    <w:p w:rsidR="00337BC2" w:rsidRPr="00D05DA4" w:rsidRDefault="00337BC2" w:rsidP="00337BC2">
      <w:pPr>
        <w:numPr>
          <w:ilvl w:val="0"/>
          <w:numId w:val="4"/>
        </w:numPr>
        <w:spacing w:line="360" w:lineRule="auto"/>
        <w:jc w:val="both"/>
      </w:pPr>
      <w:r w:rsidRPr="00D05DA4">
        <w:t>материалов;</w:t>
      </w:r>
    </w:p>
    <w:p w:rsidR="00337BC2" w:rsidRPr="00D05DA4" w:rsidRDefault="00337BC2" w:rsidP="00337BC2">
      <w:pPr>
        <w:numPr>
          <w:ilvl w:val="0"/>
          <w:numId w:val="4"/>
        </w:numPr>
        <w:spacing w:line="360" w:lineRule="auto"/>
        <w:jc w:val="both"/>
      </w:pPr>
      <w:r w:rsidRPr="00D05DA4">
        <w:t>оборудования;</w:t>
      </w:r>
    </w:p>
    <w:p w:rsidR="00337BC2" w:rsidRPr="00814D92" w:rsidRDefault="00337BC2" w:rsidP="00337BC2">
      <w:pPr>
        <w:numPr>
          <w:ilvl w:val="0"/>
          <w:numId w:val="4"/>
        </w:numPr>
        <w:spacing w:line="360" w:lineRule="auto"/>
        <w:jc w:val="both"/>
      </w:pPr>
      <w:r w:rsidRPr="00D05DA4">
        <w:t>человеческих ресурсов.</w:t>
      </w:r>
    </w:p>
    <w:p w:rsidR="00337BC2" w:rsidRPr="00814D92" w:rsidRDefault="00337BC2" w:rsidP="00337BC2">
      <w:pPr>
        <w:jc w:val="center"/>
      </w:pPr>
    </w:p>
    <w:p w:rsidR="00337BC2" w:rsidRDefault="00337BC2" w:rsidP="00337BC2">
      <w:pPr>
        <w:jc w:val="center"/>
      </w:pPr>
      <w:r w:rsidRPr="00B21BA6">
        <w:t>Рис. 1. Представление проекта в виде «черного ящика»</w:t>
      </w:r>
      <w:r>
        <w:t>.</w:t>
      </w:r>
    </w:p>
    <w:p w:rsidR="00337BC2" w:rsidRPr="00A253DA" w:rsidRDefault="00337BC2" w:rsidP="00337BC2">
      <w:pPr>
        <w:rPr>
          <w:sz w:val="20"/>
        </w:rPr>
      </w:pPr>
    </w:p>
    <w:p w:rsidR="00337BC2" w:rsidRPr="0099275B" w:rsidRDefault="00337BC2" w:rsidP="00337BC2">
      <w:r>
        <w:tab/>
        <w:t xml:space="preserve">Для </w:t>
      </w:r>
      <w:r w:rsidRPr="0099275B">
        <w:t xml:space="preserve">обоснования осуществимости, для анализа хода его реализации, а так же для заключительной оценки проекта существует ряд характеристик проекта. К важнейшим из них относятся </w:t>
      </w:r>
      <w:r>
        <w:t xml:space="preserve">следующие </w:t>
      </w:r>
      <w:r w:rsidRPr="0099275B">
        <w:t>технико-экономические показатели:</w:t>
      </w:r>
    </w:p>
    <w:p w:rsidR="00337BC2" w:rsidRPr="0099275B" w:rsidRDefault="00337BC2" w:rsidP="00337BC2">
      <w:pPr>
        <w:numPr>
          <w:ilvl w:val="0"/>
          <w:numId w:val="5"/>
        </w:numPr>
        <w:spacing w:line="360" w:lineRule="auto"/>
        <w:jc w:val="both"/>
      </w:pPr>
      <w:r w:rsidRPr="0099275B">
        <w:t>объем работ;</w:t>
      </w:r>
    </w:p>
    <w:p w:rsidR="00337BC2" w:rsidRPr="0099275B" w:rsidRDefault="00337BC2" w:rsidP="00337BC2">
      <w:pPr>
        <w:numPr>
          <w:ilvl w:val="0"/>
          <w:numId w:val="5"/>
        </w:numPr>
        <w:spacing w:line="360" w:lineRule="auto"/>
        <w:jc w:val="both"/>
      </w:pPr>
      <w:r w:rsidRPr="0099275B">
        <w:t>сроки выполнения;</w:t>
      </w:r>
    </w:p>
    <w:p w:rsidR="00337BC2" w:rsidRPr="0099275B" w:rsidRDefault="00337BC2" w:rsidP="00337BC2">
      <w:pPr>
        <w:numPr>
          <w:ilvl w:val="0"/>
          <w:numId w:val="5"/>
        </w:numPr>
        <w:spacing w:line="360" w:lineRule="auto"/>
        <w:jc w:val="both"/>
      </w:pPr>
      <w:r w:rsidRPr="0099275B">
        <w:t>себестоимость;</w:t>
      </w:r>
    </w:p>
    <w:p w:rsidR="00337BC2" w:rsidRPr="0099275B" w:rsidRDefault="00337BC2" w:rsidP="00337BC2">
      <w:pPr>
        <w:numPr>
          <w:ilvl w:val="0"/>
          <w:numId w:val="5"/>
        </w:numPr>
        <w:spacing w:line="360" w:lineRule="auto"/>
        <w:jc w:val="both"/>
      </w:pPr>
      <w:r w:rsidRPr="0099275B">
        <w:t>экономическая эффективность, обеспечиваемая реализацией проекта;</w:t>
      </w:r>
    </w:p>
    <w:p w:rsidR="00337BC2" w:rsidRDefault="00337BC2" w:rsidP="00337BC2">
      <w:pPr>
        <w:numPr>
          <w:ilvl w:val="0"/>
          <w:numId w:val="5"/>
        </w:numPr>
        <w:spacing w:line="360" w:lineRule="auto"/>
        <w:jc w:val="both"/>
      </w:pPr>
      <w:r w:rsidRPr="0099275B">
        <w:t>социальная и общественная значимость проекта.</w:t>
      </w:r>
    </w:p>
    <w:p w:rsidR="00337BC2" w:rsidRDefault="00337BC2" w:rsidP="00337BC2">
      <w:pPr>
        <w:pStyle w:val="3"/>
      </w:pPr>
      <w:bookmarkStart w:id="2" w:name="_Toc158632501"/>
      <w:r>
        <w:t>Классификация проектов</w:t>
      </w:r>
      <w:bookmarkEnd w:id="2"/>
    </w:p>
    <w:p w:rsidR="00337BC2" w:rsidRPr="00DE6CAB" w:rsidRDefault="00337BC2" w:rsidP="00337BC2">
      <w:pPr>
        <w:ind w:firstLine="708"/>
      </w:pPr>
      <w:r w:rsidRPr="00DE6CAB">
        <w:t>Проекты могут быть классифицированы по самым различным при</w:t>
      </w:r>
      <w:r>
        <w:t xml:space="preserve">знакам. </w:t>
      </w:r>
      <w:proofErr w:type="gramStart"/>
      <w:r>
        <w:t>Отметим основные из них.</w:t>
      </w:r>
      <w:proofErr w:type="gramEnd"/>
    </w:p>
    <w:p w:rsidR="00337BC2" w:rsidRDefault="00337BC2" w:rsidP="00337BC2">
      <w:pPr>
        <w:numPr>
          <w:ilvl w:val="0"/>
          <w:numId w:val="6"/>
        </w:numPr>
        <w:spacing w:line="360" w:lineRule="auto"/>
        <w:jc w:val="both"/>
      </w:pPr>
      <w:r w:rsidRPr="00AA19A0">
        <w:rPr>
          <w:b/>
        </w:rPr>
        <w:t>Класс проекта</w:t>
      </w:r>
      <w:r w:rsidRPr="00DE6CAB">
        <w:t xml:space="preserve"> определяется по составу и структуре проекта. Обычно различают:</w:t>
      </w:r>
    </w:p>
    <w:p w:rsidR="00337BC2" w:rsidRPr="00DE6CAB" w:rsidRDefault="00337BC2" w:rsidP="00337BC2">
      <w:pPr>
        <w:numPr>
          <w:ilvl w:val="1"/>
          <w:numId w:val="7"/>
        </w:numPr>
        <w:spacing w:line="360" w:lineRule="auto"/>
        <w:jc w:val="both"/>
      </w:pPr>
      <w:proofErr w:type="spellStart"/>
      <w:proofErr w:type="gramStart"/>
      <w:r w:rsidRPr="00DE6CAB">
        <w:t>монопроект</w:t>
      </w:r>
      <w:proofErr w:type="spellEnd"/>
      <w:r w:rsidRPr="00DE6CAB">
        <w:t xml:space="preserve"> (отдельный проект, который может быть любого типа, вида</w:t>
      </w:r>
      <w:r>
        <w:t xml:space="preserve"> </w:t>
      </w:r>
      <w:r w:rsidRPr="00DE6CAB">
        <w:t>и масштаба);</w:t>
      </w:r>
      <w:proofErr w:type="gramEnd"/>
    </w:p>
    <w:p w:rsidR="00337BC2" w:rsidRPr="00DE6CAB" w:rsidRDefault="00337BC2" w:rsidP="00337BC2">
      <w:pPr>
        <w:numPr>
          <w:ilvl w:val="1"/>
          <w:numId w:val="7"/>
        </w:numPr>
        <w:spacing w:line="360" w:lineRule="auto"/>
        <w:jc w:val="both"/>
      </w:pPr>
      <w:proofErr w:type="spellStart"/>
      <w:proofErr w:type="gramStart"/>
      <w:r w:rsidRPr="00DE6CAB">
        <w:t>мультипроект</w:t>
      </w:r>
      <w:proofErr w:type="spellEnd"/>
      <w:r w:rsidRPr="00DE6CAB">
        <w:t xml:space="preserve"> (комплексный проект, состоящий из ряда </w:t>
      </w:r>
      <w:proofErr w:type="spellStart"/>
      <w:r w:rsidRPr="00DE6CAB">
        <w:t>монопроектов</w:t>
      </w:r>
      <w:proofErr w:type="spellEnd"/>
      <w:r w:rsidRPr="00DE6CAB">
        <w:t>.</w:t>
      </w:r>
      <w:proofErr w:type="gramEnd"/>
    </w:p>
    <w:p w:rsidR="00337BC2" w:rsidRPr="00DE6CAB" w:rsidRDefault="00337BC2" w:rsidP="00337BC2">
      <w:pPr>
        <w:numPr>
          <w:ilvl w:val="1"/>
          <w:numId w:val="7"/>
        </w:numPr>
        <w:tabs>
          <w:tab w:val="clear" w:pos="1440"/>
          <w:tab w:val="num" w:pos="851"/>
        </w:tabs>
        <w:spacing w:line="360" w:lineRule="auto"/>
        <w:ind w:left="851" w:hanging="425"/>
        <w:jc w:val="both"/>
      </w:pPr>
      <w:r w:rsidRPr="000027C9">
        <w:rPr>
          <w:b/>
        </w:rPr>
        <w:t>Тип проекта</w:t>
      </w:r>
      <w:r w:rsidRPr="00DE6CAB">
        <w:t xml:space="preserve"> определяется по основным сферам деятельности, в которых осуществляется проект. Можно выделить пять основных типов проекта:</w:t>
      </w:r>
    </w:p>
    <w:p w:rsidR="00337BC2" w:rsidRPr="00DE6CAB" w:rsidRDefault="00337BC2" w:rsidP="00337BC2">
      <w:pPr>
        <w:numPr>
          <w:ilvl w:val="1"/>
          <w:numId w:val="7"/>
        </w:numPr>
        <w:tabs>
          <w:tab w:val="clear" w:pos="1440"/>
          <w:tab w:val="num" w:pos="1560"/>
        </w:tabs>
        <w:spacing w:line="360" w:lineRule="auto"/>
        <w:ind w:left="1560" w:hanging="426"/>
        <w:jc w:val="both"/>
      </w:pPr>
      <w:r w:rsidRPr="00DE6CAB">
        <w:t>технический;</w:t>
      </w:r>
    </w:p>
    <w:p w:rsidR="00337BC2" w:rsidRPr="00DE6CAB" w:rsidRDefault="00337BC2" w:rsidP="00337BC2">
      <w:pPr>
        <w:numPr>
          <w:ilvl w:val="1"/>
          <w:numId w:val="7"/>
        </w:numPr>
        <w:tabs>
          <w:tab w:val="clear" w:pos="1440"/>
          <w:tab w:val="num" w:pos="1560"/>
        </w:tabs>
        <w:spacing w:line="360" w:lineRule="auto"/>
        <w:ind w:left="1560" w:hanging="426"/>
        <w:jc w:val="both"/>
      </w:pPr>
      <w:r w:rsidRPr="00DE6CAB">
        <w:t>организационный;</w:t>
      </w:r>
    </w:p>
    <w:p w:rsidR="00337BC2" w:rsidRPr="00DE6CAB" w:rsidRDefault="00337BC2" w:rsidP="00337BC2">
      <w:pPr>
        <w:numPr>
          <w:ilvl w:val="1"/>
          <w:numId w:val="7"/>
        </w:numPr>
        <w:tabs>
          <w:tab w:val="clear" w:pos="1440"/>
          <w:tab w:val="num" w:pos="1560"/>
        </w:tabs>
        <w:spacing w:line="360" w:lineRule="auto"/>
        <w:ind w:left="1560" w:hanging="426"/>
        <w:jc w:val="both"/>
      </w:pPr>
      <w:r w:rsidRPr="00DE6CAB">
        <w:t>экономический;</w:t>
      </w:r>
    </w:p>
    <w:p w:rsidR="00337BC2" w:rsidRPr="00DE6CAB" w:rsidRDefault="00337BC2" w:rsidP="00337BC2">
      <w:pPr>
        <w:numPr>
          <w:ilvl w:val="1"/>
          <w:numId w:val="7"/>
        </w:numPr>
        <w:tabs>
          <w:tab w:val="clear" w:pos="1440"/>
          <w:tab w:val="num" w:pos="1560"/>
        </w:tabs>
        <w:spacing w:line="360" w:lineRule="auto"/>
        <w:ind w:left="1560" w:hanging="426"/>
        <w:jc w:val="both"/>
      </w:pPr>
      <w:r w:rsidRPr="00DE6CAB">
        <w:t>социальный;</w:t>
      </w:r>
    </w:p>
    <w:p w:rsidR="00337BC2" w:rsidRPr="00DE6CAB" w:rsidRDefault="00337BC2" w:rsidP="00337BC2">
      <w:pPr>
        <w:numPr>
          <w:ilvl w:val="1"/>
          <w:numId w:val="7"/>
        </w:numPr>
        <w:tabs>
          <w:tab w:val="clear" w:pos="1440"/>
          <w:tab w:val="num" w:pos="1560"/>
        </w:tabs>
        <w:spacing w:line="360" w:lineRule="auto"/>
        <w:ind w:left="1560" w:hanging="426"/>
        <w:jc w:val="both"/>
      </w:pPr>
      <w:r w:rsidRPr="00DE6CAB">
        <w:t>смешанный.</w:t>
      </w:r>
    </w:p>
    <w:p w:rsidR="00337BC2" w:rsidRDefault="00337BC2" w:rsidP="00337BC2">
      <w:pPr>
        <w:numPr>
          <w:ilvl w:val="1"/>
          <w:numId w:val="7"/>
        </w:numPr>
        <w:tabs>
          <w:tab w:val="clear" w:pos="1440"/>
          <w:tab w:val="num" w:pos="851"/>
        </w:tabs>
        <w:spacing w:line="360" w:lineRule="auto"/>
        <w:ind w:left="851" w:hanging="426"/>
        <w:jc w:val="both"/>
      </w:pPr>
      <w:r w:rsidRPr="004B2302">
        <w:rPr>
          <w:b/>
        </w:rPr>
        <w:t>Масштаб проекта</w:t>
      </w:r>
      <w:r w:rsidRPr="00DE6CAB">
        <w:t xml:space="preserve"> определяется размером бюджета и количеством участников</w:t>
      </w:r>
      <w:r>
        <w:t>. Бывают большие и малые проекты. М</w:t>
      </w:r>
      <w:r w:rsidRPr="00DE6CAB">
        <w:t xml:space="preserve">асштабы проектов </w:t>
      </w:r>
      <w:r>
        <w:t xml:space="preserve">рассматривают </w:t>
      </w:r>
      <w:r w:rsidRPr="00DE6CAB">
        <w:t>в конкретной форме — отраслевые, корпоративные, ведомственные проекты, проекты одного предприятия.</w:t>
      </w:r>
    </w:p>
    <w:p w:rsidR="00337BC2" w:rsidRDefault="00337BC2" w:rsidP="00337BC2">
      <w:pPr>
        <w:pStyle w:val="3"/>
      </w:pPr>
      <w:bookmarkStart w:id="3" w:name="_Toc158632502"/>
      <w:r w:rsidRPr="006A4852">
        <w:lastRenderedPageBreak/>
        <w:t>Основные фазы проектирования информационной системы</w:t>
      </w:r>
      <w:bookmarkEnd w:id="3"/>
    </w:p>
    <w:p w:rsidR="00337BC2" w:rsidRDefault="00337BC2" w:rsidP="00337BC2">
      <w:pPr>
        <w:ind w:firstLine="708"/>
      </w:pPr>
      <w:r w:rsidRPr="000C2708">
        <w:t>Каждый проект, независимо от сложности и объема работ, необходимых для его выполнения, проходит в своем развитии определенные состояния: от состояния, когда «проекта еще нет», до состояния, когда «проекта уже нет».</w:t>
      </w:r>
    </w:p>
    <w:p w:rsidR="00337BC2" w:rsidRPr="000C2708" w:rsidRDefault="00337BC2" w:rsidP="00337BC2">
      <w:pPr>
        <w:ind w:firstLine="708"/>
      </w:pPr>
      <w:r w:rsidRPr="000C2708">
        <w:t>Можно выделить следующие фазы развития информационной системы:</w:t>
      </w:r>
    </w:p>
    <w:p w:rsidR="00337BC2" w:rsidRPr="000C2708" w:rsidRDefault="00337BC2" w:rsidP="00337BC2">
      <w:pPr>
        <w:numPr>
          <w:ilvl w:val="0"/>
          <w:numId w:val="8"/>
        </w:numPr>
        <w:spacing w:line="360" w:lineRule="auto"/>
        <w:jc w:val="both"/>
      </w:pPr>
      <w:r w:rsidRPr="000C2708">
        <w:t>формирование концепции;</w:t>
      </w:r>
    </w:p>
    <w:p w:rsidR="00337BC2" w:rsidRPr="000C2708" w:rsidRDefault="00337BC2" w:rsidP="00337BC2">
      <w:pPr>
        <w:numPr>
          <w:ilvl w:val="0"/>
          <w:numId w:val="8"/>
        </w:numPr>
        <w:spacing w:line="360" w:lineRule="auto"/>
        <w:jc w:val="both"/>
      </w:pPr>
      <w:r w:rsidRPr="000C2708">
        <w:t>подготовка технического задания;</w:t>
      </w:r>
    </w:p>
    <w:p w:rsidR="00337BC2" w:rsidRPr="000C2708" w:rsidRDefault="00337BC2" w:rsidP="00337BC2">
      <w:pPr>
        <w:numPr>
          <w:ilvl w:val="0"/>
          <w:numId w:val="8"/>
        </w:numPr>
        <w:spacing w:line="360" w:lineRule="auto"/>
        <w:jc w:val="both"/>
      </w:pPr>
      <w:r w:rsidRPr="000C2708">
        <w:t>проектирование;</w:t>
      </w:r>
    </w:p>
    <w:p w:rsidR="00337BC2" w:rsidRPr="000C2708" w:rsidRDefault="00337BC2" w:rsidP="00337BC2">
      <w:pPr>
        <w:numPr>
          <w:ilvl w:val="0"/>
          <w:numId w:val="8"/>
        </w:numPr>
        <w:spacing w:line="360" w:lineRule="auto"/>
        <w:jc w:val="both"/>
      </w:pPr>
      <w:r w:rsidRPr="000C2708">
        <w:t>разработка;</w:t>
      </w:r>
    </w:p>
    <w:p w:rsidR="00337BC2" w:rsidRPr="000C2708" w:rsidRDefault="00337BC2" w:rsidP="00337BC2">
      <w:pPr>
        <w:numPr>
          <w:ilvl w:val="0"/>
          <w:numId w:val="8"/>
        </w:numPr>
        <w:spacing w:line="360" w:lineRule="auto"/>
        <w:jc w:val="both"/>
      </w:pPr>
      <w:r w:rsidRPr="000C2708">
        <w:t>ввод системы в эксплуатацию.</w:t>
      </w:r>
    </w:p>
    <w:p w:rsidR="00337BC2" w:rsidRDefault="00337BC2" w:rsidP="00337BC2">
      <w:pPr>
        <w:ind w:firstLine="708"/>
      </w:pPr>
      <w:r w:rsidRPr="000C2708">
        <w:t>Рассмотрим каждую из них более подробно.</w:t>
      </w:r>
    </w:p>
    <w:p w:rsidR="00337BC2" w:rsidRPr="00773293" w:rsidRDefault="00337BC2" w:rsidP="00337BC2">
      <w:pPr>
        <w:pStyle w:val="4"/>
      </w:pPr>
      <w:bookmarkStart w:id="4" w:name="_Toc158632503"/>
      <w:r w:rsidRPr="00773293">
        <w:t>Концептуальная фаза</w:t>
      </w:r>
      <w:bookmarkEnd w:id="4"/>
    </w:p>
    <w:p w:rsidR="00337BC2" w:rsidRDefault="00337BC2" w:rsidP="00337BC2">
      <w:pPr>
        <w:ind w:firstLine="708"/>
      </w:pPr>
      <w:r w:rsidRPr="00773293">
        <w:t>Главным содержанием работ на концептуальной фазе является определение проекта, разработка его концепции, включающая:</w:t>
      </w:r>
    </w:p>
    <w:p w:rsidR="00337BC2" w:rsidRDefault="00337BC2" w:rsidP="00337BC2">
      <w:pPr>
        <w:numPr>
          <w:ilvl w:val="0"/>
          <w:numId w:val="9"/>
        </w:numPr>
        <w:spacing w:line="360" w:lineRule="auto"/>
        <w:jc w:val="both"/>
      </w:pPr>
      <w:r w:rsidRPr="00773293">
        <w:t>формирование идеи, постановку целей;</w:t>
      </w:r>
    </w:p>
    <w:p w:rsidR="00337BC2" w:rsidRPr="00773293" w:rsidRDefault="00337BC2" w:rsidP="00337BC2">
      <w:pPr>
        <w:numPr>
          <w:ilvl w:val="0"/>
          <w:numId w:val="9"/>
        </w:numPr>
        <w:spacing w:line="360" w:lineRule="auto"/>
        <w:jc w:val="both"/>
      </w:pPr>
      <w:r w:rsidRPr="00773293">
        <w:t>формирование ключевой команды проекта;</w:t>
      </w:r>
    </w:p>
    <w:p w:rsidR="00337BC2" w:rsidRDefault="00337BC2" w:rsidP="00337BC2">
      <w:pPr>
        <w:numPr>
          <w:ilvl w:val="0"/>
          <w:numId w:val="9"/>
        </w:numPr>
        <w:spacing w:line="360" w:lineRule="auto"/>
        <w:jc w:val="both"/>
      </w:pPr>
      <w:r w:rsidRPr="00773293">
        <w:t>изучение мотивации и требований заказчика и других участников;</w:t>
      </w:r>
    </w:p>
    <w:p w:rsidR="00337BC2" w:rsidRPr="00773293" w:rsidRDefault="00337BC2" w:rsidP="00337BC2">
      <w:pPr>
        <w:numPr>
          <w:ilvl w:val="0"/>
          <w:numId w:val="9"/>
        </w:numPr>
        <w:spacing w:line="360" w:lineRule="auto"/>
        <w:jc w:val="both"/>
      </w:pPr>
      <w:r w:rsidRPr="00773293">
        <w:t>сбор исходных данных и анализ существующего состояния;</w:t>
      </w:r>
    </w:p>
    <w:p w:rsidR="00337BC2" w:rsidRPr="00773293" w:rsidRDefault="00337BC2" w:rsidP="00337BC2">
      <w:pPr>
        <w:numPr>
          <w:ilvl w:val="0"/>
          <w:numId w:val="9"/>
        </w:numPr>
        <w:spacing w:line="360" w:lineRule="auto"/>
        <w:jc w:val="both"/>
      </w:pPr>
      <w:r w:rsidRPr="00773293">
        <w:t>определение основных требований и ограничений, требуемых материальных, финансовых и трудовых ресурсов;</w:t>
      </w:r>
    </w:p>
    <w:p w:rsidR="00337BC2" w:rsidRPr="00773293" w:rsidRDefault="00337BC2" w:rsidP="00337BC2">
      <w:pPr>
        <w:numPr>
          <w:ilvl w:val="0"/>
          <w:numId w:val="9"/>
        </w:numPr>
        <w:spacing w:line="360" w:lineRule="auto"/>
        <w:jc w:val="both"/>
      </w:pPr>
      <w:r w:rsidRPr="00773293">
        <w:t>сравнительную оценку альтернатив;</w:t>
      </w:r>
    </w:p>
    <w:p w:rsidR="00337BC2" w:rsidRPr="00773293" w:rsidRDefault="00337BC2" w:rsidP="00337BC2">
      <w:pPr>
        <w:numPr>
          <w:ilvl w:val="0"/>
          <w:numId w:val="9"/>
        </w:numPr>
        <w:spacing w:line="360" w:lineRule="auto"/>
        <w:jc w:val="both"/>
      </w:pPr>
      <w:r w:rsidRPr="00773293">
        <w:t>представление предложений, их экспертизу и утверждение.</w:t>
      </w:r>
    </w:p>
    <w:p w:rsidR="00337BC2" w:rsidRPr="00645B07" w:rsidRDefault="00337BC2" w:rsidP="00337BC2">
      <w:pPr>
        <w:pStyle w:val="4"/>
      </w:pPr>
      <w:bookmarkStart w:id="5" w:name="_Toc158632504"/>
      <w:r w:rsidRPr="00645B07">
        <w:t>Подготовка технического предложения</w:t>
      </w:r>
      <w:bookmarkEnd w:id="5"/>
    </w:p>
    <w:p w:rsidR="00337BC2" w:rsidRDefault="00337BC2" w:rsidP="00337BC2">
      <w:pPr>
        <w:ind w:firstLine="708"/>
      </w:pPr>
      <w:r w:rsidRPr="00773293">
        <w:t>Главным содержанием фазы подготовки технического предложения является уточнение технического предложения в ходе переговоров с заказчиком о заключении контракта. Общее содержание работ этой фазы:</w:t>
      </w:r>
    </w:p>
    <w:p w:rsidR="00337BC2" w:rsidRDefault="00337BC2" w:rsidP="00337BC2">
      <w:pPr>
        <w:numPr>
          <w:ilvl w:val="0"/>
          <w:numId w:val="10"/>
        </w:numPr>
        <w:spacing w:line="360" w:lineRule="auto"/>
        <w:jc w:val="both"/>
      </w:pPr>
      <w:r w:rsidRPr="00773293">
        <w:t>разработка основного содержания, базовой структуры проекта;</w:t>
      </w:r>
    </w:p>
    <w:p w:rsidR="00337BC2" w:rsidRDefault="00337BC2" w:rsidP="00337BC2">
      <w:pPr>
        <w:numPr>
          <w:ilvl w:val="0"/>
          <w:numId w:val="10"/>
        </w:numPr>
        <w:spacing w:line="360" w:lineRule="auto"/>
        <w:jc w:val="both"/>
      </w:pPr>
      <w:r w:rsidRPr="00773293">
        <w:t>разработка и утверждение технического задания;</w:t>
      </w:r>
    </w:p>
    <w:p w:rsidR="00337BC2" w:rsidRDefault="00337BC2" w:rsidP="00337BC2">
      <w:pPr>
        <w:numPr>
          <w:ilvl w:val="0"/>
          <w:numId w:val="10"/>
        </w:numPr>
        <w:spacing w:line="360" w:lineRule="auto"/>
        <w:jc w:val="both"/>
      </w:pPr>
      <w:r w:rsidRPr="00773293">
        <w:t>планирование, декомпозиция базовой структур</w:t>
      </w:r>
      <w:r>
        <w:t>ы</w:t>
      </w:r>
      <w:r w:rsidRPr="00773293">
        <w:t xml:space="preserve"> модели проекта;</w:t>
      </w:r>
    </w:p>
    <w:p w:rsidR="00337BC2" w:rsidRDefault="00337BC2" w:rsidP="00337BC2">
      <w:pPr>
        <w:numPr>
          <w:ilvl w:val="0"/>
          <w:numId w:val="10"/>
        </w:numPr>
        <w:spacing w:line="360" w:lineRule="auto"/>
        <w:jc w:val="both"/>
      </w:pPr>
      <w:r w:rsidRPr="00773293">
        <w:t>составление сметы и бюджета проекта, определение потребности в ресурсах;</w:t>
      </w:r>
    </w:p>
    <w:p w:rsidR="00337BC2" w:rsidRDefault="00337BC2" w:rsidP="00337BC2">
      <w:pPr>
        <w:numPr>
          <w:ilvl w:val="0"/>
          <w:numId w:val="10"/>
        </w:numPr>
        <w:spacing w:line="360" w:lineRule="auto"/>
        <w:jc w:val="both"/>
      </w:pPr>
      <w:r w:rsidRPr="00773293">
        <w:t>разработка календарных планов и укрупненных графиков работ;</w:t>
      </w:r>
    </w:p>
    <w:p w:rsidR="00337BC2" w:rsidRPr="008E0A8D" w:rsidRDefault="00337BC2" w:rsidP="00337BC2">
      <w:pPr>
        <w:numPr>
          <w:ilvl w:val="0"/>
          <w:numId w:val="10"/>
        </w:numPr>
        <w:spacing w:line="360" w:lineRule="auto"/>
        <w:jc w:val="both"/>
      </w:pPr>
      <w:r w:rsidRPr="008E0A8D">
        <w:t>подписание контракта с заказчиком;</w:t>
      </w:r>
    </w:p>
    <w:p w:rsidR="00337BC2" w:rsidRDefault="00337BC2" w:rsidP="00337BC2">
      <w:pPr>
        <w:numPr>
          <w:ilvl w:val="0"/>
          <w:numId w:val="10"/>
        </w:numPr>
        <w:spacing w:line="360" w:lineRule="auto"/>
        <w:jc w:val="both"/>
      </w:pPr>
      <w:r w:rsidRPr="008E0A8D">
        <w:t xml:space="preserve">ввод в действие средств коммуникации участников проекта и средств </w:t>
      </w:r>
      <w:proofErr w:type="gramStart"/>
      <w:r w:rsidRPr="008E0A8D">
        <w:t>контроля за</w:t>
      </w:r>
      <w:proofErr w:type="gramEnd"/>
      <w:r w:rsidRPr="008E0A8D">
        <w:t xml:space="preserve"> ходом работ.</w:t>
      </w:r>
    </w:p>
    <w:p w:rsidR="00337BC2" w:rsidRPr="00B66F09" w:rsidRDefault="00337BC2" w:rsidP="00337BC2">
      <w:pPr>
        <w:pStyle w:val="4"/>
      </w:pPr>
      <w:bookmarkStart w:id="6" w:name="_Toc158632505"/>
      <w:r w:rsidRPr="00B66F09">
        <w:lastRenderedPageBreak/>
        <w:t>Проектирование</w:t>
      </w:r>
      <w:bookmarkEnd w:id="6"/>
    </w:p>
    <w:p w:rsidR="00337BC2" w:rsidRPr="00B66F09" w:rsidRDefault="00337BC2" w:rsidP="00337BC2">
      <w:pPr>
        <w:ind w:firstLine="708"/>
      </w:pPr>
      <w:r w:rsidRPr="00B66F09">
        <w:t>На фазе проектирования определяются подсистемы, их взаимосвязи, выбираются</w:t>
      </w:r>
      <w:r>
        <w:t xml:space="preserve"> </w:t>
      </w:r>
      <w:r w:rsidRPr="00B66F09">
        <w:t>наиболее эффективные способы выполнения проекта и использования ресурсов.</w:t>
      </w:r>
      <w:r>
        <w:t xml:space="preserve"> </w:t>
      </w:r>
      <w:r w:rsidRPr="00B66F09">
        <w:t>Характерные работы этой фазы:</w:t>
      </w:r>
    </w:p>
    <w:p w:rsidR="00337BC2" w:rsidRPr="00B66F09" w:rsidRDefault="00337BC2" w:rsidP="00337BC2">
      <w:pPr>
        <w:numPr>
          <w:ilvl w:val="0"/>
          <w:numId w:val="11"/>
        </w:numPr>
        <w:spacing w:line="360" w:lineRule="auto"/>
        <w:jc w:val="both"/>
      </w:pPr>
      <w:r w:rsidRPr="00B66F09">
        <w:t>выполнение базовых проектных работ;</w:t>
      </w:r>
    </w:p>
    <w:p w:rsidR="00337BC2" w:rsidRPr="00B66F09" w:rsidRDefault="00337BC2" w:rsidP="00337BC2">
      <w:pPr>
        <w:numPr>
          <w:ilvl w:val="0"/>
          <w:numId w:val="11"/>
        </w:numPr>
        <w:spacing w:line="360" w:lineRule="auto"/>
        <w:jc w:val="both"/>
      </w:pPr>
      <w:r w:rsidRPr="00B66F09">
        <w:t>разработка частных технических заданий;</w:t>
      </w:r>
    </w:p>
    <w:p w:rsidR="00337BC2" w:rsidRPr="00B66F09" w:rsidRDefault="00337BC2" w:rsidP="00337BC2">
      <w:pPr>
        <w:numPr>
          <w:ilvl w:val="0"/>
          <w:numId w:val="11"/>
        </w:numPr>
        <w:spacing w:line="360" w:lineRule="auto"/>
        <w:jc w:val="both"/>
      </w:pPr>
      <w:r w:rsidRPr="00B66F09">
        <w:t>выполнение концептуального проектирования;</w:t>
      </w:r>
    </w:p>
    <w:p w:rsidR="00337BC2" w:rsidRPr="00B66F09" w:rsidRDefault="00337BC2" w:rsidP="00337BC2">
      <w:pPr>
        <w:numPr>
          <w:ilvl w:val="0"/>
          <w:numId w:val="11"/>
        </w:numPr>
        <w:spacing w:line="360" w:lineRule="auto"/>
        <w:jc w:val="both"/>
      </w:pPr>
      <w:r w:rsidRPr="00B66F09">
        <w:t>составление технических спецификаций и инструкций;</w:t>
      </w:r>
    </w:p>
    <w:p w:rsidR="00337BC2" w:rsidRPr="00B66F09" w:rsidRDefault="00337BC2" w:rsidP="00337BC2">
      <w:pPr>
        <w:numPr>
          <w:ilvl w:val="0"/>
          <w:numId w:val="11"/>
        </w:numPr>
        <w:spacing w:line="360" w:lineRule="auto"/>
        <w:jc w:val="both"/>
      </w:pPr>
      <w:r w:rsidRPr="00B66F09">
        <w:t>представление проектной разработки, экспертиза и утверждение.</w:t>
      </w:r>
    </w:p>
    <w:p w:rsidR="00337BC2" w:rsidRPr="00406093" w:rsidRDefault="00337BC2" w:rsidP="00337BC2">
      <w:pPr>
        <w:pStyle w:val="4"/>
      </w:pPr>
      <w:bookmarkStart w:id="7" w:name="_Toc158632506"/>
      <w:r w:rsidRPr="00406093">
        <w:t>Разработка</w:t>
      </w:r>
      <w:bookmarkEnd w:id="7"/>
    </w:p>
    <w:p w:rsidR="00337BC2" w:rsidRPr="00B66F09" w:rsidRDefault="00337BC2" w:rsidP="00337BC2">
      <w:pPr>
        <w:ind w:firstLine="708"/>
      </w:pPr>
      <w:r w:rsidRPr="00B66F09">
        <w:t>На фазе разработки производятся координация и оперативный контроль работ по проекту, осуществляется изготовление подсистем, их объединение и тестирование. Основное содержание:</w:t>
      </w:r>
    </w:p>
    <w:p w:rsidR="00337BC2" w:rsidRPr="00B66F09" w:rsidRDefault="00337BC2" w:rsidP="00337BC2">
      <w:pPr>
        <w:numPr>
          <w:ilvl w:val="0"/>
          <w:numId w:val="12"/>
        </w:numPr>
        <w:spacing w:line="360" w:lineRule="auto"/>
        <w:jc w:val="both"/>
      </w:pPr>
      <w:r w:rsidRPr="00B66F09">
        <w:t>выполнение работ по разработке программного обеспечения;</w:t>
      </w:r>
    </w:p>
    <w:p w:rsidR="00337BC2" w:rsidRPr="00B66F09" w:rsidRDefault="00337BC2" w:rsidP="00337BC2">
      <w:pPr>
        <w:numPr>
          <w:ilvl w:val="0"/>
          <w:numId w:val="12"/>
        </w:numPr>
        <w:spacing w:line="360" w:lineRule="auto"/>
        <w:jc w:val="both"/>
      </w:pPr>
      <w:r w:rsidRPr="00B66F09">
        <w:t>подготовка к внедрению системы;</w:t>
      </w:r>
    </w:p>
    <w:p w:rsidR="00337BC2" w:rsidRPr="00B66F09" w:rsidRDefault="00337BC2" w:rsidP="00337BC2">
      <w:pPr>
        <w:numPr>
          <w:ilvl w:val="0"/>
          <w:numId w:val="12"/>
        </w:numPr>
        <w:spacing w:line="360" w:lineRule="auto"/>
        <w:jc w:val="both"/>
      </w:pPr>
      <w:r w:rsidRPr="00B66F09">
        <w:t>контроль и регулирование основных показателей проекта.</w:t>
      </w:r>
    </w:p>
    <w:p w:rsidR="00337BC2" w:rsidRPr="009C288B" w:rsidRDefault="00337BC2" w:rsidP="00337BC2">
      <w:pPr>
        <w:pStyle w:val="4"/>
      </w:pPr>
      <w:bookmarkStart w:id="8" w:name="_Toc158632507"/>
      <w:r w:rsidRPr="009C288B">
        <w:t>Ввод системы в эксплуатацию</w:t>
      </w:r>
      <w:bookmarkEnd w:id="8"/>
    </w:p>
    <w:p w:rsidR="00337BC2" w:rsidRPr="00B66F09" w:rsidRDefault="00337BC2" w:rsidP="00337BC2">
      <w:pPr>
        <w:ind w:firstLine="708"/>
      </w:pPr>
      <w:r w:rsidRPr="00B66F09">
        <w:t>На фазе ввода системы в эксплуатацию проводятся испытания, идет опытная эксплуатация системы в реальных условиях, ведутся переговоры о результатах выполнения проекта и о возможных новых контрактах. Основные виды работ:</w:t>
      </w:r>
    </w:p>
    <w:p w:rsidR="00337BC2" w:rsidRPr="00B66F09" w:rsidRDefault="00337BC2" w:rsidP="00337BC2">
      <w:pPr>
        <w:numPr>
          <w:ilvl w:val="0"/>
          <w:numId w:val="13"/>
        </w:numPr>
        <w:spacing w:line="360" w:lineRule="auto"/>
        <w:jc w:val="both"/>
      </w:pPr>
      <w:r w:rsidRPr="00B66F09">
        <w:t>комплексные испытания;</w:t>
      </w:r>
    </w:p>
    <w:p w:rsidR="00337BC2" w:rsidRPr="00B66F09" w:rsidRDefault="00337BC2" w:rsidP="00337BC2">
      <w:pPr>
        <w:numPr>
          <w:ilvl w:val="0"/>
          <w:numId w:val="13"/>
        </w:numPr>
        <w:spacing w:line="360" w:lineRule="auto"/>
        <w:jc w:val="both"/>
      </w:pPr>
      <w:r w:rsidRPr="00B66F09">
        <w:t>подготовка кадров для эксплуатации создаваемой системы;</w:t>
      </w:r>
    </w:p>
    <w:p w:rsidR="00337BC2" w:rsidRPr="00B66F09" w:rsidRDefault="00337BC2" w:rsidP="00337BC2">
      <w:pPr>
        <w:numPr>
          <w:ilvl w:val="0"/>
          <w:numId w:val="13"/>
        </w:numPr>
        <w:spacing w:line="360" w:lineRule="auto"/>
        <w:jc w:val="both"/>
      </w:pPr>
      <w:r w:rsidRPr="00B66F09">
        <w:t>подготовка рабочей документации, сдача системы заказчику и ввод ее в эксплуатацию;</w:t>
      </w:r>
    </w:p>
    <w:p w:rsidR="00337BC2" w:rsidRDefault="00337BC2" w:rsidP="00337BC2">
      <w:pPr>
        <w:numPr>
          <w:ilvl w:val="0"/>
          <w:numId w:val="13"/>
        </w:numPr>
        <w:spacing w:line="360" w:lineRule="auto"/>
        <w:jc w:val="both"/>
      </w:pPr>
      <w:r w:rsidRPr="00B66F09">
        <w:t>сопровождение, поддержка, сервисное обслуживание;</w:t>
      </w:r>
    </w:p>
    <w:p w:rsidR="00337BC2" w:rsidRDefault="00337BC2" w:rsidP="00337BC2">
      <w:pPr>
        <w:numPr>
          <w:ilvl w:val="0"/>
          <w:numId w:val="13"/>
        </w:numPr>
        <w:spacing w:line="360" w:lineRule="auto"/>
        <w:jc w:val="both"/>
      </w:pPr>
      <w:r w:rsidRPr="00B66F09">
        <w:t>оценка результатов проекта и подготовка итоговых документов;</w:t>
      </w:r>
    </w:p>
    <w:p w:rsidR="00337BC2" w:rsidRDefault="00337BC2" w:rsidP="00337BC2">
      <w:pPr>
        <w:numPr>
          <w:ilvl w:val="0"/>
          <w:numId w:val="13"/>
        </w:numPr>
        <w:spacing w:line="360" w:lineRule="auto"/>
        <w:jc w:val="both"/>
      </w:pPr>
      <w:r w:rsidRPr="00B66F09">
        <w:t>разрешение конфликтных ситуаций и закрытие работ по проекту;</w:t>
      </w:r>
    </w:p>
    <w:p w:rsidR="00337BC2" w:rsidRDefault="00337BC2" w:rsidP="00337BC2">
      <w:pPr>
        <w:numPr>
          <w:ilvl w:val="0"/>
          <w:numId w:val="13"/>
        </w:numPr>
        <w:spacing w:line="360" w:lineRule="auto"/>
        <w:jc w:val="both"/>
      </w:pPr>
      <w:r w:rsidRPr="00B66F09">
        <w:t>накопление опытных данных для последующих проектов, анализ опыта, состояния, определение направлений развития.</w:t>
      </w:r>
    </w:p>
    <w:p w:rsidR="00337BC2" w:rsidRPr="00FA4630" w:rsidRDefault="00337BC2" w:rsidP="00337BC2">
      <w:pPr>
        <w:ind w:firstLine="708"/>
      </w:pPr>
      <w:r w:rsidRPr="00FA4630">
        <w:t>Следует иметь в виду, что на обнаружение ошибок, допущенных на стадии системного проектирования, расходуется примерно в два раза больше времени, чем на последующих фазах, а их исправление обходится в пять раз дороже. Поэтому на начальных стадиях проекта разработку следует выполнять особенно тщательно. Наиболее часто на начальных фазах допускаются следующие ошибки:</w:t>
      </w:r>
    </w:p>
    <w:p w:rsidR="00337BC2" w:rsidRDefault="00337BC2" w:rsidP="00337BC2">
      <w:pPr>
        <w:numPr>
          <w:ilvl w:val="0"/>
          <w:numId w:val="14"/>
        </w:numPr>
        <w:spacing w:line="360" w:lineRule="auto"/>
        <w:jc w:val="both"/>
      </w:pPr>
      <w:r w:rsidRPr="00FA4630">
        <w:t>ошибки в определении интересов заказчика;</w:t>
      </w:r>
    </w:p>
    <w:p w:rsidR="00337BC2" w:rsidRDefault="00337BC2" w:rsidP="00337BC2">
      <w:pPr>
        <w:numPr>
          <w:ilvl w:val="0"/>
          <w:numId w:val="14"/>
        </w:numPr>
        <w:spacing w:line="360" w:lineRule="auto"/>
        <w:jc w:val="both"/>
      </w:pPr>
      <w:r w:rsidRPr="00FA4630">
        <w:t>концентрация на маловажных, сторонних интересах;</w:t>
      </w:r>
    </w:p>
    <w:p w:rsidR="00337BC2" w:rsidRDefault="00337BC2" w:rsidP="00337BC2">
      <w:pPr>
        <w:numPr>
          <w:ilvl w:val="0"/>
          <w:numId w:val="14"/>
        </w:numPr>
        <w:spacing w:line="360" w:lineRule="auto"/>
        <w:jc w:val="both"/>
      </w:pPr>
      <w:r w:rsidRPr="00FA4630">
        <w:t>неправильная интерпретация исходной задачи;</w:t>
      </w:r>
    </w:p>
    <w:p w:rsidR="00337BC2" w:rsidRDefault="00337BC2" w:rsidP="00337BC2">
      <w:pPr>
        <w:numPr>
          <w:ilvl w:val="0"/>
          <w:numId w:val="14"/>
        </w:numPr>
        <w:spacing w:line="360" w:lineRule="auto"/>
        <w:jc w:val="both"/>
      </w:pPr>
      <w:r w:rsidRPr="00FA4630">
        <w:t>неправильное или недостаточное понимание деталей;</w:t>
      </w:r>
    </w:p>
    <w:p w:rsidR="00337BC2" w:rsidRDefault="00337BC2" w:rsidP="00337BC2">
      <w:pPr>
        <w:numPr>
          <w:ilvl w:val="0"/>
          <w:numId w:val="14"/>
        </w:numPr>
        <w:spacing w:line="360" w:lineRule="auto"/>
        <w:jc w:val="both"/>
      </w:pPr>
      <w:r w:rsidRPr="00FA4630">
        <w:lastRenderedPageBreak/>
        <w:t>неполнота функциональных спецификаций (системных требований);</w:t>
      </w:r>
    </w:p>
    <w:p w:rsidR="00337BC2" w:rsidRPr="00FA4630" w:rsidRDefault="00337BC2" w:rsidP="00337BC2">
      <w:pPr>
        <w:numPr>
          <w:ilvl w:val="0"/>
          <w:numId w:val="14"/>
        </w:numPr>
        <w:spacing w:line="360" w:lineRule="auto"/>
        <w:jc w:val="both"/>
      </w:pPr>
      <w:r w:rsidRPr="00FA4630">
        <w:t>ошибки в определении требуемых ресурсов и сроков;</w:t>
      </w:r>
    </w:p>
    <w:p w:rsidR="00337BC2" w:rsidRDefault="00337BC2" w:rsidP="00337BC2">
      <w:pPr>
        <w:numPr>
          <w:ilvl w:val="0"/>
          <w:numId w:val="14"/>
        </w:numPr>
        <w:spacing w:line="360" w:lineRule="auto"/>
        <w:jc w:val="both"/>
      </w:pPr>
      <w:r w:rsidRPr="00FA4630">
        <w:t>редкая проверка на согласованность этапов и отсутствие контроля со стороны заказчика (нет привлечения заказчика).</w:t>
      </w:r>
    </w:p>
    <w:p w:rsidR="00337BC2" w:rsidRPr="00583173" w:rsidRDefault="00337BC2" w:rsidP="00337BC2">
      <w:pPr>
        <w:pStyle w:val="2"/>
      </w:pPr>
      <w:bookmarkStart w:id="9" w:name="_Toc158632508"/>
      <w:r w:rsidRPr="00583173">
        <w:t>Процессы, протекающие на протяжении жизненного цикла информационной системы</w:t>
      </w:r>
      <w:bookmarkEnd w:id="9"/>
    </w:p>
    <w:p w:rsidR="00337BC2" w:rsidRPr="00583173" w:rsidRDefault="00337BC2" w:rsidP="00337BC2">
      <w:pPr>
        <w:ind w:firstLine="708"/>
      </w:pPr>
      <w:r w:rsidRPr="00583173">
        <w:t>Жизненный цикл информационной системы представляет собой непрерывный процесс, начинающийся с момента принятия решения о создании информационной системы и заканчивающийся в момент полного изъятия ее из эксплуатации.</w:t>
      </w:r>
    </w:p>
    <w:p w:rsidR="00337BC2" w:rsidRDefault="00337BC2" w:rsidP="00337BC2">
      <w:pPr>
        <w:ind w:firstLine="708"/>
      </w:pPr>
      <w:r w:rsidRPr="00583173">
        <w:t>Существует международный стандарт, регламентирующий жизненный цикл информационных систем — ISO/IEC 12207.</w:t>
      </w:r>
    </w:p>
    <w:p w:rsidR="00337BC2" w:rsidRDefault="00337BC2" w:rsidP="00337BC2">
      <w:r w:rsidRPr="00FD20C9">
        <w:rPr>
          <w:b/>
          <w:bCs/>
          <w:color w:val="000000"/>
        </w:rPr>
        <w:pict>
          <v:rect id="_x0000_i1025" style="width:0;height:1.5pt" o:hralign="center" o:hrstd="t" o:hr="t" fillcolor="gray" stroked="f"/>
        </w:pict>
      </w:r>
    </w:p>
    <w:p w:rsidR="00337BC2" w:rsidRPr="00E8518F" w:rsidRDefault="00337BC2" w:rsidP="00337BC2">
      <w:r w:rsidRPr="00E8518F">
        <w:rPr>
          <w:b/>
        </w:rPr>
        <w:t>ПРИМЕЧАНИЕ</w:t>
      </w:r>
    </w:p>
    <w:p w:rsidR="00337BC2" w:rsidRDefault="00337BC2" w:rsidP="00337BC2">
      <w:pPr>
        <w:ind w:firstLine="708"/>
      </w:pPr>
      <w:r w:rsidRPr="00E8518F">
        <w:t xml:space="preserve">ISO расшифровывается как </w:t>
      </w:r>
      <w:proofErr w:type="spellStart"/>
      <w:r w:rsidRPr="00E8518F">
        <w:t>International</w:t>
      </w:r>
      <w:proofErr w:type="spellEnd"/>
      <w:r w:rsidRPr="00E8518F">
        <w:t xml:space="preserve"> </w:t>
      </w:r>
      <w:proofErr w:type="spellStart"/>
      <w:r w:rsidRPr="00E8518F">
        <w:t>Organization</w:t>
      </w:r>
      <w:proofErr w:type="spellEnd"/>
      <w:r w:rsidRPr="00E8518F">
        <w:t xml:space="preserve"> </w:t>
      </w:r>
      <w:proofErr w:type="spellStart"/>
      <w:r w:rsidRPr="00E8518F">
        <w:t>of</w:t>
      </w:r>
      <w:proofErr w:type="spellEnd"/>
      <w:r w:rsidRPr="00E8518F">
        <w:t xml:space="preserve"> </w:t>
      </w:r>
      <w:proofErr w:type="spellStart"/>
      <w:r w:rsidRPr="00E8518F">
        <w:t>Standardization</w:t>
      </w:r>
      <w:proofErr w:type="spellEnd"/>
      <w:r w:rsidRPr="00E8518F">
        <w:t xml:space="preserve"> (международная организация по стандартизации), IEC — как </w:t>
      </w:r>
      <w:proofErr w:type="spellStart"/>
      <w:r w:rsidRPr="00E8518F">
        <w:t>International</w:t>
      </w:r>
      <w:proofErr w:type="spellEnd"/>
      <w:r w:rsidRPr="00E8518F">
        <w:t xml:space="preserve"> </w:t>
      </w:r>
      <w:proofErr w:type="spellStart"/>
      <w:r w:rsidRPr="00E8518F">
        <w:t>Electrotechnical</w:t>
      </w:r>
      <w:proofErr w:type="spellEnd"/>
      <w:r w:rsidRPr="00E8518F">
        <w:t xml:space="preserve"> </w:t>
      </w:r>
      <w:proofErr w:type="spellStart"/>
      <w:r w:rsidRPr="00E8518F">
        <w:t>Commission</w:t>
      </w:r>
      <w:proofErr w:type="spellEnd"/>
      <w:r w:rsidRPr="00E8518F">
        <w:t xml:space="preserve"> (международная комиссия по электротехнике).</w:t>
      </w:r>
    </w:p>
    <w:p w:rsidR="00337BC2" w:rsidRDefault="00337BC2" w:rsidP="00337BC2">
      <w:r w:rsidRPr="00FD20C9">
        <w:rPr>
          <w:b/>
          <w:bCs/>
          <w:color w:val="000000"/>
        </w:rPr>
        <w:pict>
          <v:rect id="_x0000_i1026" style="width:0;height:1.5pt" o:hralign="center" o:hrstd="t" o:hr="t" fillcolor="gray" stroked="f"/>
        </w:pict>
      </w:r>
    </w:p>
    <w:p w:rsidR="00337BC2" w:rsidRPr="007A5B77" w:rsidRDefault="00337BC2" w:rsidP="00337BC2">
      <w:pPr>
        <w:ind w:firstLine="708"/>
      </w:pPr>
      <w:r w:rsidRPr="007A5B77">
        <w:t xml:space="preserve">Стандарт ISO/IEC 12207 определяет структуру жизненного цикла, включая процессы, действия и задачи, которые должны </w:t>
      </w:r>
      <w:proofErr w:type="gramStart"/>
      <w:r w:rsidRPr="007A5B77">
        <w:t>быть</w:t>
      </w:r>
      <w:proofErr w:type="gramEnd"/>
      <w:r w:rsidRPr="007A5B77">
        <w:t xml:space="preserve"> выполнены во время создания информационной системы. Согласно данному стандарту, структура жизненного цикла основывается на трех группах процессов:</w:t>
      </w:r>
    </w:p>
    <w:p w:rsidR="00337BC2" w:rsidRPr="007A5B77" w:rsidRDefault="00337BC2" w:rsidP="00337BC2">
      <w:pPr>
        <w:numPr>
          <w:ilvl w:val="0"/>
          <w:numId w:val="15"/>
        </w:numPr>
        <w:spacing w:line="360" w:lineRule="auto"/>
        <w:jc w:val="both"/>
      </w:pPr>
      <w:r w:rsidRPr="007A5B77">
        <w:t>основные процессы жизненного цикла (приобретение, поставка, разработка, эксплуатация, сопровождение);</w:t>
      </w:r>
    </w:p>
    <w:p w:rsidR="00337BC2" w:rsidRPr="007A5B77" w:rsidRDefault="00337BC2" w:rsidP="00337BC2">
      <w:pPr>
        <w:numPr>
          <w:ilvl w:val="0"/>
          <w:numId w:val="15"/>
        </w:numPr>
        <w:spacing w:line="360" w:lineRule="auto"/>
        <w:jc w:val="both"/>
      </w:pPr>
      <w:proofErr w:type="gramStart"/>
      <w:r w:rsidRPr="007A5B77">
        <w:t>вспомогательные процессы, обеспечивающие выполнение основных процессов (документирование, управление конфигурацией, обеспечение качества, верификация, аттестация, оценка, аудит, разрешение проблем);</w:t>
      </w:r>
      <w:proofErr w:type="gramEnd"/>
    </w:p>
    <w:p w:rsidR="00337BC2" w:rsidRPr="007A5B77" w:rsidRDefault="00337BC2" w:rsidP="00337BC2">
      <w:pPr>
        <w:numPr>
          <w:ilvl w:val="0"/>
          <w:numId w:val="15"/>
        </w:numPr>
        <w:spacing w:line="360" w:lineRule="auto"/>
        <w:jc w:val="both"/>
      </w:pPr>
      <w:r w:rsidRPr="007A5B77">
        <w:t>организационные процессы (управление проектами, создание инфраструктуры проекта, определение, оценка и улучшение самого жизненного цикла, обучение).</w:t>
      </w:r>
    </w:p>
    <w:p w:rsidR="00337BC2" w:rsidRDefault="00337BC2" w:rsidP="00337BC2">
      <w:pPr>
        <w:ind w:firstLine="708"/>
      </w:pPr>
      <w:r w:rsidRPr="007A5B77">
        <w:t>Рассмотрим каждую из указанных групп более подробно.</w:t>
      </w:r>
    </w:p>
    <w:p w:rsidR="00337BC2" w:rsidRPr="003C29F3" w:rsidRDefault="00337BC2" w:rsidP="00337BC2">
      <w:pPr>
        <w:pStyle w:val="3"/>
      </w:pPr>
      <w:bookmarkStart w:id="10" w:name="_Toc158632509"/>
      <w:r w:rsidRPr="003C29F3">
        <w:t>Основные процессы жизненного цикла</w:t>
      </w:r>
      <w:bookmarkEnd w:id="10"/>
    </w:p>
    <w:p w:rsidR="00337BC2" w:rsidRPr="003C29F3" w:rsidRDefault="00337BC2" w:rsidP="00337BC2">
      <w:pPr>
        <w:ind w:firstLine="708"/>
      </w:pPr>
      <w:r w:rsidRPr="003C29F3">
        <w:t>Среди основных процессов жизненного цикла наибольшую важность имеют три: разработка</w:t>
      </w:r>
      <w:r>
        <w:t>, эксплуатация и сопровождение.</w:t>
      </w:r>
    </w:p>
    <w:p w:rsidR="00337BC2" w:rsidRPr="009E041E" w:rsidRDefault="00337BC2" w:rsidP="00337BC2">
      <w:pPr>
        <w:pStyle w:val="4"/>
      </w:pPr>
      <w:bookmarkStart w:id="11" w:name="_Toc158632510"/>
      <w:r w:rsidRPr="009E041E">
        <w:t>Разработка</w:t>
      </w:r>
      <w:bookmarkEnd w:id="11"/>
    </w:p>
    <w:p w:rsidR="00337BC2" w:rsidRPr="003C29F3" w:rsidRDefault="00337BC2" w:rsidP="00337BC2">
      <w:pPr>
        <w:ind w:firstLine="708"/>
      </w:pPr>
      <w:r w:rsidRPr="003C29F3">
        <w:t>Разработка информационной системы включает в себя все работы по созданию информационного программного обеспечения и его компонентов в соответствии с заданными требованиями. Разработка информационного программного обеспече</w:t>
      </w:r>
      <w:r w:rsidRPr="003C29F3">
        <w:softHyphen/>
        <w:t>ния также включает:</w:t>
      </w:r>
    </w:p>
    <w:p w:rsidR="00337BC2" w:rsidRPr="003C29F3" w:rsidRDefault="00337BC2" w:rsidP="00337BC2">
      <w:pPr>
        <w:numPr>
          <w:ilvl w:val="0"/>
          <w:numId w:val="16"/>
        </w:numPr>
        <w:spacing w:line="360" w:lineRule="auto"/>
        <w:jc w:val="both"/>
      </w:pPr>
      <w:r w:rsidRPr="003C29F3">
        <w:t>оформление проектной и эксплуатационной документации;</w:t>
      </w:r>
    </w:p>
    <w:p w:rsidR="00337BC2" w:rsidRPr="003C29F3" w:rsidRDefault="00337BC2" w:rsidP="00337BC2">
      <w:pPr>
        <w:numPr>
          <w:ilvl w:val="0"/>
          <w:numId w:val="16"/>
        </w:numPr>
        <w:spacing w:line="360" w:lineRule="auto"/>
        <w:jc w:val="both"/>
      </w:pPr>
      <w:r w:rsidRPr="003C29F3">
        <w:t>подготовку материалов, необходимых для тестирования разработанных про</w:t>
      </w:r>
      <w:r w:rsidRPr="003C29F3">
        <w:softHyphen/>
        <w:t>граммных продуктов;</w:t>
      </w:r>
    </w:p>
    <w:p w:rsidR="00337BC2" w:rsidRPr="003C29F3" w:rsidRDefault="00337BC2" w:rsidP="00337BC2">
      <w:pPr>
        <w:numPr>
          <w:ilvl w:val="0"/>
          <w:numId w:val="16"/>
        </w:numPr>
        <w:spacing w:line="360" w:lineRule="auto"/>
        <w:jc w:val="both"/>
      </w:pPr>
      <w:r w:rsidRPr="003C29F3">
        <w:lastRenderedPageBreak/>
        <w:t>разработку материалов, необходимых для обучения персонала.</w:t>
      </w:r>
    </w:p>
    <w:p w:rsidR="00337BC2" w:rsidRPr="003C29F3" w:rsidRDefault="00337BC2" w:rsidP="00337BC2">
      <w:pPr>
        <w:ind w:firstLine="360"/>
      </w:pPr>
      <w:r w:rsidRPr="003C29F3">
        <w:t>Разработка является одним из важнейших процессов жизненного цикла информационной системы и, как правило, включает в себя стратегическое планирова</w:t>
      </w:r>
      <w:r w:rsidRPr="003C29F3">
        <w:softHyphen/>
        <w:t>ние, анализ, проектирование и реализацию (программирование).</w:t>
      </w:r>
    </w:p>
    <w:p w:rsidR="00337BC2" w:rsidRPr="001B4675" w:rsidRDefault="00337BC2" w:rsidP="00337BC2">
      <w:pPr>
        <w:pStyle w:val="4"/>
      </w:pPr>
      <w:bookmarkStart w:id="12" w:name="_Toc158632511"/>
      <w:r w:rsidRPr="001B4675">
        <w:t>Эксплуатация</w:t>
      </w:r>
      <w:bookmarkEnd w:id="12"/>
    </w:p>
    <w:p w:rsidR="00337BC2" w:rsidRDefault="00337BC2" w:rsidP="00337BC2">
      <w:pPr>
        <w:ind w:firstLine="708"/>
      </w:pPr>
      <w:r w:rsidRPr="003C29F3">
        <w:t xml:space="preserve">Эксплуатационные работы можно подразделить </w:t>
      </w:r>
      <w:proofErr w:type="gramStart"/>
      <w:r w:rsidRPr="003C29F3">
        <w:t>на</w:t>
      </w:r>
      <w:proofErr w:type="gramEnd"/>
      <w:r w:rsidRPr="003C29F3">
        <w:t xml:space="preserve"> подготовительные и основные.</w:t>
      </w:r>
    </w:p>
    <w:p w:rsidR="00337BC2" w:rsidRPr="003C29F3" w:rsidRDefault="00337BC2" w:rsidP="00337BC2">
      <w:pPr>
        <w:ind w:firstLine="708"/>
      </w:pPr>
      <w:r w:rsidRPr="003C29F3">
        <w:t>К подготовительным относятся:</w:t>
      </w:r>
    </w:p>
    <w:p w:rsidR="00337BC2" w:rsidRPr="003C29F3" w:rsidRDefault="00337BC2" w:rsidP="00337BC2">
      <w:pPr>
        <w:numPr>
          <w:ilvl w:val="0"/>
          <w:numId w:val="17"/>
        </w:numPr>
        <w:spacing w:line="360" w:lineRule="auto"/>
        <w:jc w:val="both"/>
      </w:pPr>
      <w:r w:rsidRPr="003C29F3">
        <w:t>конфигурирование базы данных и рабочих мест пользователей;</w:t>
      </w:r>
    </w:p>
    <w:p w:rsidR="00337BC2" w:rsidRPr="003C29F3" w:rsidRDefault="00337BC2" w:rsidP="00337BC2">
      <w:pPr>
        <w:numPr>
          <w:ilvl w:val="0"/>
          <w:numId w:val="17"/>
        </w:numPr>
        <w:spacing w:line="360" w:lineRule="auto"/>
        <w:jc w:val="both"/>
      </w:pPr>
      <w:r w:rsidRPr="003C29F3">
        <w:t>обеспечение пользователей эксплуатационной документацией;</w:t>
      </w:r>
    </w:p>
    <w:p w:rsidR="00337BC2" w:rsidRPr="003C29F3" w:rsidRDefault="00337BC2" w:rsidP="00337BC2">
      <w:pPr>
        <w:numPr>
          <w:ilvl w:val="0"/>
          <w:numId w:val="17"/>
        </w:numPr>
        <w:spacing w:line="360" w:lineRule="auto"/>
        <w:jc w:val="both"/>
      </w:pPr>
      <w:r w:rsidRPr="003C29F3">
        <w:t>обучение персонала.</w:t>
      </w:r>
    </w:p>
    <w:p w:rsidR="00337BC2" w:rsidRPr="003C29F3" w:rsidRDefault="00337BC2" w:rsidP="00337BC2">
      <w:pPr>
        <w:ind w:firstLine="360"/>
      </w:pPr>
      <w:r w:rsidRPr="003C29F3">
        <w:t>Основные эксплуатационные работы включают:</w:t>
      </w:r>
    </w:p>
    <w:p w:rsidR="00337BC2" w:rsidRPr="003C29F3" w:rsidRDefault="00337BC2" w:rsidP="00337BC2">
      <w:pPr>
        <w:numPr>
          <w:ilvl w:val="0"/>
          <w:numId w:val="18"/>
        </w:numPr>
        <w:spacing w:line="360" w:lineRule="auto"/>
        <w:jc w:val="both"/>
      </w:pPr>
      <w:r w:rsidRPr="003C29F3">
        <w:t>непосредственно эксплуатацию;</w:t>
      </w:r>
    </w:p>
    <w:p w:rsidR="00337BC2" w:rsidRPr="003C29F3" w:rsidRDefault="00337BC2" w:rsidP="00337BC2">
      <w:pPr>
        <w:numPr>
          <w:ilvl w:val="0"/>
          <w:numId w:val="18"/>
        </w:numPr>
        <w:spacing w:line="360" w:lineRule="auto"/>
        <w:jc w:val="both"/>
      </w:pPr>
      <w:r w:rsidRPr="003C29F3">
        <w:t>локализацию проблем и устранение причин их возникновения;</w:t>
      </w:r>
    </w:p>
    <w:p w:rsidR="00337BC2" w:rsidRPr="003C29F3" w:rsidRDefault="00337BC2" w:rsidP="00337BC2">
      <w:pPr>
        <w:numPr>
          <w:ilvl w:val="0"/>
          <w:numId w:val="18"/>
        </w:numPr>
        <w:spacing w:line="360" w:lineRule="auto"/>
        <w:jc w:val="both"/>
      </w:pPr>
      <w:r w:rsidRPr="003C29F3">
        <w:t>модификацию программного обеспечения;</w:t>
      </w:r>
    </w:p>
    <w:p w:rsidR="00337BC2" w:rsidRPr="003C29F3" w:rsidRDefault="00337BC2" w:rsidP="00337BC2">
      <w:pPr>
        <w:numPr>
          <w:ilvl w:val="0"/>
          <w:numId w:val="18"/>
        </w:numPr>
        <w:spacing w:line="360" w:lineRule="auto"/>
        <w:jc w:val="both"/>
      </w:pPr>
      <w:r w:rsidRPr="003C29F3">
        <w:t>подготовку предложений по совершенствованию системы;</w:t>
      </w:r>
    </w:p>
    <w:p w:rsidR="00337BC2" w:rsidRPr="003C29F3" w:rsidRDefault="00337BC2" w:rsidP="00337BC2">
      <w:pPr>
        <w:numPr>
          <w:ilvl w:val="0"/>
          <w:numId w:val="18"/>
        </w:numPr>
        <w:spacing w:line="360" w:lineRule="auto"/>
        <w:jc w:val="both"/>
      </w:pPr>
      <w:r w:rsidRPr="003C29F3">
        <w:t>развитие и модернизацию системы.</w:t>
      </w:r>
    </w:p>
    <w:p w:rsidR="00337BC2" w:rsidRPr="009D57D2" w:rsidRDefault="00337BC2" w:rsidP="00337BC2">
      <w:pPr>
        <w:pStyle w:val="4"/>
      </w:pPr>
      <w:bookmarkStart w:id="13" w:name="_Toc158632512"/>
      <w:r w:rsidRPr="009D57D2">
        <w:t>Сопровождение</w:t>
      </w:r>
      <w:bookmarkEnd w:id="13"/>
    </w:p>
    <w:p w:rsidR="00337BC2" w:rsidRPr="003C29F3" w:rsidRDefault="00337BC2" w:rsidP="00337BC2">
      <w:pPr>
        <w:ind w:firstLine="708"/>
      </w:pPr>
      <w:r w:rsidRPr="003C29F3">
        <w:t>Службы технической поддержки играют весьма заметную роль в жизни любой корпоративной информационной системы. Наличие квалифицированного техни</w:t>
      </w:r>
      <w:r w:rsidRPr="003C29F3">
        <w:softHyphen/>
        <w:t>ческого обслуживания на этапе эксплуатации информационной системы являет</w:t>
      </w:r>
      <w:r w:rsidRPr="003C29F3">
        <w:softHyphen/>
        <w:t>ся необходимым условием решения поставленных перед ней задач, причем ошиб</w:t>
      </w:r>
      <w:r w:rsidRPr="003C29F3">
        <w:softHyphen/>
        <w:t>ки обслуживающего персонала могут приводить к явным или скрытым финансовым потерям, сопоставимым со стоимостью самой информационной системы.</w:t>
      </w:r>
    </w:p>
    <w:p w:rsidR="00337BC2" w:rsidRDefault="00337BC2" w:rsidP="00337BC2">
      <w:pPr>
        <w:ind w:firstLine="708"/>
      </w:pPr>
      <w:r w:rsidRPr="003C29F3">
        <w:t>Основными предварительными действиями при подготовке к организации технического обслуживания информационной системы являются:</w:t>
      </w:r>
    </w:p>
    <w:p w:rsidR="00337BC2" w:rsidRPr="0030616D" w:rsidRDefault="00337BC2" w:rsidP="00337BC2">
      <w:pPr>
        <w:numPr>
          <w:ilvl w:val="0"/>
          <w:numId w:val="19"/>
        </w:numPr>
        <w:spacing w:line="360" w:lineRule="auto"/>
        <w:jc w:val="both"/>
      </w:pPr>
      <w:r w:rsidRPr="0030616D">
        <w:t>выделение наиболее ответственных узлов системы и определение для них критичности простоя (это позволит выделить наиболее критичные составляющие информационной системы и оптимизировать распределение ресурсов для технического обслуживания);</w:t>
      </w:r>
    </w:p>
    <w:p w:rsidR="00337BC2" w:rsidRPr="0030616D" w:rsidRDefault="00337BC2" w:rsidP="00337BC2">
      <w:pPr>
        <w:numPr>
          <w:ilvl w:val="0"/>
          <w:numId w:val="19"/>
        </w:numPr>
        <w:spacing w:line="360" w:lineRule="auto"/>
        <w:jc w:val="both"/>
      </w:pPr>
      <w:proofErr w:type="gramStart"/>
      <w:r w:rsidRPr="0030616D">
        <w:t>определение задач технического обслуживания и их разделение на внутрен</w:t>
      </w:r>
      <w:r w:rsidRPr="0030616D">
        <w:softHyphen/>
        <w:t>ние, решаемые силами обслуживающего подразделения, и внешние, решае</w:t>
      </w:r>
      <w:r w:rsidRPr="0030616D">
        <w:softHyphen/>
        <w:t>мые специализированными сервисными организациями (таким образом</w:t>
      </w:r>
      <w:r>
        <w:t>,</w:t>
      </w:r>
      <w:r w:rsidRPr="0030616D">
        <w:t xml:space="preserve"> про</w:t>
      </w:r>
      <w:r w:rsidRPr="0030616D">
        <w:softHyphen/>
        <w:t>изводится четкое определение круга исполняемых функций и разделение ответственности);</w:t>
      </w:r>
      <w:proofErr w:type="gramEnd"/>
    </w:p>
    <w:p w:rsidR="00337BC2" w:rsidRPr="0030616D" w:rsidRDefault="00337BC2" w:rsidP="00337BC2">
      <w:pPr>
        <w:numPr>
          <w:ilvl w:val="0"/>
          <w:numId w:val="19"/>
        </w:numPr>
        <w:spacing w:line="360" w:lineRule="auto"/>
        <w:jc w:val="both"/>
      </w:pPr>
      <w:r w:rsidRPr="0030616D">
        <w:t>проведение анализа имеющихся внутренних и внешних ресурсов, необхо</w:t>
      </w:r>
      <w:r w:rsidRPr="0030616D">
        <w:softHyphen/>
        <w:t>димых для организации технического обслуживания в рамках описанных задач и разделения компетенции (основные критерии для анализа: наличие гарантии на оборудование, состояние ремонтного фонда, квалификация персонала);</w:t>
      </w:r>
    </w:p>
    <w:p w:rsidR="00337BC2" w:rsidRPr="0030616D" w:rsidRDefault="00337BC2" w:rsidP="00337BC2">
      <w:pPr>
        <w:numPr>
          <w:ilvl w:val="0"/>
          <w:numId w:val="19"/>
        </w:numPr>
        <w:spacing w:line="360" w:lineRule="auto"/>
        <w:jc w:val="both"/>
      </w:pPr>
      <w:r w:rsidRPr="0030616D">
        <w:lastRenderedPageBreak/>
        <w:t>подготовка плана организации технического обслуживания, в котором необхо</w:t>
      </w:r>
      <w:r w:rsidRPr="0030616D">
        <w:softHyphen/>
        <w:t>димо определить этапы исполняемых действий, сроки их исполнения, затраты на этапах, ответственность исполнителей.</w:t>
      </w:r>
    </w:p>
    <w:p w:rsidR="00337BC2" w:rsidRDefault="00337BC2" w:rsidP="00337BC2">
      <w:pPr>
        <w:ind w:firstLine="708"/>
      </w:pPr>
      <w:r w:rsidRPr="0030616D">
        <w:t>Обеспечение качественного технического обслуживания информационной систе</w:t>
      </w:r>
      <w:r w:rsidRPr="0030616D">
        <w:softHyphen/>
        <w:t>мы требует привлечения специалистов высокой квалификации, которые в состоя</w:t>
      </w:r>
      <w:r w:rsidRPr="0030616D">
        <w:softHyphen/>
        <w:t>нии не только решать каждодневные задачи администрирования, но и быстро вос</w:t>
      </w:r>
      <w:r w:rsidRPr="0030616D">
        <w:softHyphen/>
        <w:t>станавливать работоспособность системы при сбоях.</w:t>
      </w:r>
    </w:p>
    <w:p w:rsidR="00337BC2" w:rsidRPr="00F9395B" w:rsidRDefault="00337BC2" w:rsidP="00337BC2">
      <w:pPr>
        <w:pStyle w:val="3"/>
      </w:pPr>
      <w:bookmarkStart w:id="14" w:name="_Toc158632513"/>
      <w:r w:rsidRPr="00F9395B">
        <w:t>Вспомогательные процессы жизненного цикла</w:t>
      </w:r>
      <w:bookmarkEnd w:id="14"/>
    </w:p>
    <w:p w:rsidR="00337BC2" w:rsidRDefault="00337BC2" w:rsidP="00337BC2">
      <w:pPr>
        <w:ind w:firstLine="708"/>
      </w:pPr>
      <w:r w:rsidRPr="00F9395B">
        <w:t xml:space="preserve">Среди вспомогательных процессов одно из главных мест занимает </w:t>
      </w:r>
      <w:r w:rsidRPr="00F9395B">
        <w:rPr>
          <w:b/>
        </w:rPr>
        <w:t>управление конфигурацией</w:t>
      </w:r>
      <w:r w:rsidRPr="00F9395B">
        <w:t>. Это тот вспомогательный процесс, который поддерживает основ</w:t>
      </w:r>
      <w:r w:rsidRPr="00F9395B">
        <w:softHyphen/>
        <w:t>ные процессы жизненного цикла информационной системы, прежде всего процессы разработки и сопровождения.</w:t>
      </w:r>
    </w:p>
    <w:p w:rsidR="00337BC2" w:rsidRPr="00F9395B" w:rsidRDefault="00337BC2" w:rsidP="00337BC2">
      <w:pPr>
        <w:ind w:firstLine="708"/>
      </w:pPr>
      <w:r w:rsidRPr="00F9395B">
        <w:t>При разработке проектов сложных информацион</w:t>
      </w:r>
      <w:r w:rsidRPr="00F9395B">
        <w:softHyphen/>
        <w:t>ных систем, состоящих из многих компонентов, каждый из которых может разрабатываться независимо и, следовательно, иметь несколько вариантов реализа</w:t>
      </w:r>
      <w:r w:rsidRPr="00F9395B">
        <w:softHyphen/>
        <w:t xml:space="preserve">ции и/или несколько версий одной реализации, возникает проблема учета их связей и функций, создания единой структуры и обеспечения развития всей системы. </w:t>
      </w:r>
      <w:r w:rsidRPr="00F9395B">
        <w:rPr>
          <w:b/>
        </w:rPr>
        <w:t>Управление конфигурацией</w:t>
      </w:r>
      <w:r w:rsidRPr="00F9395B">
        <w:t xml:space="preserve"> позволяет организовывать, систематически учитывать и контролировать внесение изменений в р</w:t>
      </w:r>
      <w:r>
        <w:t>азличные компоненты информацион</w:t>
      </w:r>
      <w:r w:rsidRPr="00F9395B">
        <w:t>ной системы на всех стадиях ее жизненного цикла.</w:t>
      </w:r>
    </w:p>
    <w:p w:rsidR="00337BC2" w:rsidRPr="00F9395B" w:rsidRDefault="00337BC2" w:rsidP="00337BC2">
      <w:pPr>
        <w:pStyle w:val="3"/>
      </w:pPr>
      <w:bookmarkStart w:id="15" w:name="_Toc158632514"/>
      <w:r w:rsidRPr="00F9395B">
        <w:t>Организационные процессы</w:t>
      </w:r>
      <w:bookmarkEnd w:id="15"/>
    </w:p>
    <w:p w:rsidR="00337BC2" w:rsidRPr="00F9395B" w:rsidRDefault="00337BC2" w:rsidP="00337BC2">
      <w:pPr>
        <w:ind w:firstLine="708"/>
      </w:pPr>
      <w:r w:rsidRPr="00F9395B">
        <w:t xml:space="preserve">Управление проектом связано с вопросами планирования и организации работ, создания коллективов разработчиков и </w:t>
      </w:r>
      <w:proofErr w:type="gramStart"/>
      <w:r w:rsidRPr="00F9395B">
        <w:t>контроля за</w:t>
      </w:r>
      <w:proofErr w:type="gramEnd"/>
      <w:r w:rsidRPr="00F9395B">
        <w:t xml:space="preserve"> сроками и качеством выполняемых работ. Техническое и организационное обеспечение проекта включает:</w:t>
      </w:r>
    </w:p>
    <w:p w:rsidR="00337BC2" w:rsidRDefault="00337BC2" w:rsidP="00337BC2">
      <w:pPr>
        <w:numPr>
          <w:ilvl w:val="0"/>
          <w:numId w:val="20"/>
        </w:numPr>
        <w:spacing w:line="360" w:lineRule="auto"/>
        <w:jc w:val="both"/>
      </w:pPr>
      <w:r w:rsidRPr="00F9395B">
        <w:t>выбор методов и инструментальных сре</w:t>
      </w:r>
      <w:proofErr w:type="gramStart"/>
      <w:r w:rsidRPr="00F9395B">
        <w:t>дств дл</w:t>
      </w:r>
      <w:proofErr w:type="gramEnd"/>
      <w:r w:rsidRPr="00F9395B">
        <w:t>я реализации проекта;</w:t>
      </w:r>
    </w:p>
    <w:p w:rsidR="00337BC2" w:rsidRDefault="00337BC2" w:rsidP="00337BC2">
      <w:pPr>
        <w:numPr>
          <w:ilvl w:val="0"/>
          <w:numId w:val="20"/>
        </w:numPr>
        <w:spacing w:line="360" w:lineRule="auto"/>
        <w:jc w:val="both"/>
      </w:pPr>
      <w:r w:rsidRPr="00F9395B">
        <w:t>определение методов описания промежуточных состояний разработки;</w:t>
      </w:r>
    </w:p>
    <w:p w:rsidR="00337BC2" w:rsidRPr="00733D86" w:rsidRDefault="00337BC2" w:rsidP="00337BC2">
      <w:pPr>
        <w:numPr>
          <w:ilvl w:val="0"/>
          <w:numId w:val="20"/>
        </w:numPr>
        <w:spacing w:line="360" w:lineRule="auto"/>
        <w:jc w:val="both"/>
      </w:pPr>
      <w:r w:rsidRPr="00733D86">
        <w:t>разработку методов и средств испытаний созданного программного обеспече</w:t>
      </w:r>
      <w:r w:rsidRPr="00733D86">
        <w:softHyphen/>
        <w:t>ния;</w:t>
      </w:r>
    </w:p>
    <w:p w:rsidR="00337BC2" w:rsidRPr="00733D86" w:rsidRDefault="00337BC2" w:rsidP="00337BC2">
      <w:pPr>
        <w:numPr>
          <w:ilvl w:val="0"/>
          <w:numId w:val="20"/>
        </w:numPr>
        <w:spacing w:line="360" w:lineRule="auto"/>
        <w:jc w:val="both"/>
      </w:pPr>
      <w:r w:rsidRPr="00733D86">
        <w:t>обучение персонала.</w:t>
      </w:r>
    </w:p>
    <w:p w:rsidR="00337BC2" w:rsidRPr="00733D86" w:rsidRDefault="00337BC2" w:rsidP="00337BC2">
      <w:pPr>
        <w:ind w:firstLine="708"/>
      </w:pPr>
      <w:r w:rsidRPr="00733D86">
        <w:t>Обеспечение качества проекта связано с проблемами верификации, проверки и тестирования компонентов информационной системы.</w:t>
      </w:r>
    </w:p>
    <w:p w:rsidR="00337BC2" w:rsidRPr="00733D86" w:rsidRDefault="00337BC2" w:rsidP="00337BC2">
      <w:pPr>
        <w:ind w:firstLine="708"/>
      </w:pPr>
      <w:r w:rsidRPr="00733D86">
        <w:rPr>
          <w:b/>
        </w:rPr>
        <w:t>Верификация</w:t>
      </w:r>
      <w:r w:rsidRPr="00733D86">
        <w:t xml:space="preserve"> — это процесс определения соответствия текущего состояния разработки, достигнутого на данном этапе, требованиям этого этапа.</w:t>
      </w:r>
    </w:p>
    <w:p w:rsidR="00337BC2" w:rsidRDefault="00337BC2" w:rsidP="00337BC2">
      <w:pPr>
        <w:ind w:firstLine="708"/>
      </w:pPr>
      <w:r w:rsidRPr="00733D86">
        <w:rPr>
          <w:b/>
        </w:rPr>
        <w:t>Проверка</w:t>
      </w:r>
      <w:r w:rsidRPr="00733D86">
        <w:t xml:space="preserve"> — это процесс определения соответствия параметров разработки исходным требованиям. Проверка отчасти совпадает с тестированием, которое проводится для определения различий между действительными и ожидавшимися результатами и оценки соответствия характеристик информационной системы исходным требованиям.</w:t>
      </w:r>
    </w:p>
    <w:p w:rsidR="00337BC2" w:rsidRPr="001B3F73" w:rsidRDefault="00337BC2" w:rsidP="00337BC2">
      <w:pPr>
        <w:pStyle w:val="2"/>
      </w:pPr>
      <w:bookmarkStart w:id="16" w:name="_Toc158632515"/>
      <w:r w:rsidRPr="001B3F73">
        <w:t>Структура жизненного цикла информационной системы</w:t>
      </w:r>
      <w:bookmarkEnd w:id="16"/>
    </w:p>
    <w:p w:rsidR="00337BC2" w:rsidRDefault="00337BC2" w:rsidP="00337BC2">
      <w:pPr>
        <w:ind w:firstLine="708"/>
      </w:pPr>
      <w:r w:rsidRPr="001B3F73">
        <w:t xml:space="preserve">Полный жизненный цикл информационной системы включает в себя, как правило, стратегическое планирование, анализ, проектирование, реализацию, внедрение и эксплуатацию. В общем случае жизненный цикл можно, в свою очередь, разбить на ряд стадий. </w:t>
      </w:r>
      <w:r>
        <w:t>Р</w:t>
      </w:r>
      <w:r w:rsidRPr="001B3F73">
        <w:t xml:space="preserve">ассмотрим один из вариантов деления, предлагаемый корпорацией </w:t>
      </w:r>
      <w:proofErr w:type="spellStart"/>
      <w:r w:rsidRPr="001B3F73">
        <w:t>Rational</w:t>
      </w:r>
      <w:proofErr w:type="spellEnd"/>
      <w:r w:rsidRPr="001B3F73">
        <w:t xml:space="preserve"> </w:t>
      </w:r>
      <w:proofErr w:type="spellStart"/>
      <w:r w:rsidRPr="001B3F73">
        <w:t>Software</w:t>
      </w:r>
      <w:proofErr w:type="spellEnd"/>
      <w:r w:rsidRPr="001B3F73">
        <w:t xml:space="preserve"> — одной из ведущих фирм на рынке программного обеспечения средств разработки информационных систем (среди которых большой популярностью заслуженно пользуется универсальное CASE-средство </w:t>
      </w:r>
      <w:proofErr w:type="spellStart"/>
      <w:r w:rsidRPr="001B3F73">
        <w:t>Rational</w:t>
      </w:r>
      <w:proofErr w:type="spellEnd"/>
      <w:r w:rsidRPr="001B3F73">
        <w:t xml:space="preserve"> </w:t>
      </w:r>
      <w:proofErr w:type="spellStart"/>
      <w:r w:rsidRPr="001B3F73">
        <w:t>Rose</w:t>
      </w:r>
      <w:proofErr w:type="spellEnd"/>
      <w:r w:rsidRPr="001B3F73">
        <w:t>).</w:t>
      </w:r>
    </w:p>
    <w:p w:rsidR="00337BC2" w:rsidRDefault="00337BC2" w:rsidP="00337BC2">
      <w:r w:rsidRPr="00FD20C9">
        <w:rPr>
          <w:b/>
          <w:bCs/>
          <w:color w:val="000000"/>
        </w:rPr>
        <w:lastRenderedPageBreak/>
        <w:pict>
          <v:rect id="_x0000_i1027" style="width:0;height:1.5pt" o:hralign="center" o:hrstd="t" o:hr="t" fillcolor="gray" stroked="f"/>
        </w:pict>
      </w:r>
    </w:p>
    <w:p w:rsidR="00337BC2" w:rsidRPr="00B3576D" w:rsidRDefault="00337BC2" w:rsidP="00337BC2">
      <w:pPr>
        <w:rPr>
          <w:b/>
        </w:rPr>
      </w:pPr>
      <w:r w:rsidRPr="00B3576D">
        <w:rPr>
          <w:b/>
        </w:rPr>
        <w:t>ПРИМЕЧАНИЕ</w:t>
      </w:r>
    </w:p>
    <w:p w:rsidR="00337BC2" w:rsidRDefault="00337BC2" w:rsidP="00337BC2">
      <w:pPr>
        <w:ind w:firstLine="708"/>
      </w:pPr>
      <w:r w:rsidRPr="00B3576D">
        <w:t>Термин CASE (</w:t>
      </w:r>
      <w:proofErr w:type="spellStart"/>
      <w:r w:rsidRPr="00B3576D">
        <w:t>Computer</w:t>
      </w:r>
      <w:proofErr w:type="spellEnd"/>
      <w:r w:rsidRPr="00B3576D">
        <w:t xml:space="preserve"> </w:t>
      </w:r>
      <w:proofErr w:type="spellStart"/>
      <w:r w:rsidRPr="00B3576D">
        <w:t>Aided</w:t>
      </w:r>
      <w:proofErr w:type="spellEnd"/>
      <w:r w:rsidRPr="00B3576D">
        <w:t xml:space="preserve"> </w:t>
      </w:r>
      <w:proofErr w:type="spellStart"/>
      <w:r w:rsidRPr="00B3576D">
        <w:t>Software</w:t>
      </w:r>
      <w:proofErr w:type="spellEnd"/>
      <w:r w:rsidRPr="00B3576D">
        <w:t>/</w:t>
      </w:r>
      <w:proofErr w:type="spellStart"/>
      <w:r w:rsidRPr="00B3576D">
        <w:t>System</w:t>
      </w:r>
      <w:proofErr w:type="spellEnd"/>
      <w:r w:rsidRPr="00B3576D">
        <w:t xml:space="preserve"> </w:t>
      </w:r>
      <w:proofErr w:type="spellStart"/>
      <w:r w:rsidRPr="00B3576D">
        <w:t>Engineering</w:t>
      </w:r>
      <w:proofErr w:type="spellEnd"/>
      <w:r w:rsidRPr="00B3576D">
        <w:t>) используется в настоящее время в весьма широком смысле. Первоначальное значение термина CASE ограничивалось лишь вопросами автоматизации разработки программного обеспечения. Однако в дальнейшем значение этого термина расширилось. Теперь под термином «CASE-средства» понимаются программные средства, поддерживающие процессы создания и сопровождения информационных систем, включая анализ и формулировку требований, проектирование прикладного программного обеспечения и баз данных, генерацию кода, тестирование, документирование, обеспечение качества, конфигурационное управление и управление проектом, а также другие процессы.</w:t>
      </w:r>
    </w:p>
    <w:p w:rsidR="00337BC2" w:rsidRDefault="00337BC2" w:rsidP="00337BC2">
      <w:r w:rsidRPr="00FD20C9">
        <w:rPr>
          <w:b/>
          <w:bCs/>
          <w:color w:val="000000"/>
        </w:rPr>
        <w:pict>
          <v:rect id="_x0000_i1028" style="width:0;height:1.5pt" o:hralign="center" o:hrstd="t" o:hr="t" fillcolor="gray" stroked="f"/>
        </w:pict>
      </w:r>
    </w:p>
    <w:p w:rsidR="00337BC2" w:rsidRPr="009D3317" w:rsidRDefault="00337BC2" w:rsidP="00337BC2">
      <w:pPr>
        <w:ind w:firstLine="708"/>
      </w:pPr>
      <w:r w:rsidRPr="009D3317">
        <w:t xml:space="preserve">Согласно методологии, предлагаемой </w:t>
      </w:r>
      <w:proofErr w:type="spellStart"/>
      <w:r w:rsidRPr="009D3317">
        <w:t>Rational</w:t>
      </w:r>
      <w:proofErr w:type="spellEnd"/>
      <w:r w:rsidRPr="009D3317">
        <w:t xml:space="preserve"> </w:t>
      </w:r>
      <w:proofErr w:type="spellStart"/>
      <w:r w:rsidRPr="009D3317">
        <w:t>Software</w:t>
      </w:r>
      <w:proofErr w:type="spellEnd"/>
      <w:r w:rsidRPr="009D3317">
        <w:t>, жизненный цикл информационной системы подразделяется на четыре стадии:</w:t>
      </w:r>
    </w:p>
    <w:p w:rsidR="00337BC2" w:rsidRPr="009D3317" w:rsidRDefault="00337BC2" w:rsidP="00337BC2">
      <w:pPr>
        <w:numPr>
          <w:ilvl w:val="0"/>
          <w:numId w:val="21"/>
        </w:numPr>
        <w:spacing w:line="360" w:lineRule="auto"/>
        <w:jc w:val="both"/>
      </w:pPr>
      <w:r w:rsidRPr="009D3317">
        <w:t>начало;</w:t>
      </w:r>
    </w:p>
    <w:p w:rsidR="00337BC2" w:rsidRPr="009D3317" w:rsidRDefault="00337BC2" w:rsidP="00337BC2">
      <w:pPr>
        <w:numPr>
          <w:ilvl w:val="0"/>
          <w:numId w:val="21"/>
        </w:numPr>
        <w:spacing w:line="360" w:lineRule="auto"/>
        <w:jc w:val="both"/>
      </w:pPr>
      <w:r w:rsidRPr="009D3317">
        <w:t>уточнение;</w:t>
      </w:r>
    </w:p>
    <w:p w:rsidR="00337BC2" w:rsidRPr="009D3317" w:rsidRDefault="00337BC2" w:rsidP="00337BC2">
      <w:pPr>
        <w:numPr>
          <w:ilvl w:val="0"/>
          <w:numId w:val="21"/>
        </w:numPr>
        <w:spacing w:line="360" w:lineRule="auto"/>
        <w:jc w:val="both"/>
      </w:pPr>
      <w:r w:rsidRPr="009D3317">
        <w:t>конструирование;</w:t>
      </w:r>
    </w:p>
    <w:p w:rsidR="00337BC2" w:rsidRDefault="00337BC2" w:rsidP="00337BC2">
      <w:pPr>
        <w:numPr>
          <w:ilvl w:val="0"/>
          <w:numId w:val="21"/>
        </w:numPr>
        <w:spacing w:line="360" w:lineRule="auto"/>
        <w:jc w:val="both"/>
      </w:pPr>
      <w:r w:rsidRPr="009D3317">
        <w:t>передача в эксплуатацию.</w:t>
      </w:r>
    </w:p>
    <w:p w:rsidR="00337BC2" w:rsidRDefault="00337BC2" w:rsidP="00337BC2">
      <w:pPr>
        <w:ind w:firstLine="708"/>
      </w:pPr>
      <w:r w:rsidRPr="00FB72B3">
        <w:t>Границы каждой стадии определены некоторыми моментами времени, в которые необходимо принимать определенные критические решения и, следовательно, до</w:t>
      </w:r>
      <w:r w:rsidRPr="00FB72B3">
        <w:softHyphen/>
        <w:t>стигать определенных ключевых целей.</w:t>
      </w:r>
    </w:p>
    <w:p w:rsidR="00337BC2" w:rsidRPr="001A293E" w:rsidRDefault="00337BC2" w:rsidP="00337BC2">
      <w:pPr>
        <w:pStyle w:val="3"/>
      </w:pPr>
      <w:bookmarkStart w:id="17" w:name="_Toc158632516"/>
      <w:r w:rsidRPr="001A293E">
        <w:t>Начальная стадия</w:t>
      </w:r>
      <w:bookmarkEnd w:id="17"/>
    </w:p>
    <w:p w:rsidR="00337BC2" w:rsidRPr="001A293E" w:rsidRDefault="00337BC2" w:rsidP="00337BC2">
      <w:pPr>
        <w:ind w:firstLine="708"/>
      </w:pPr>
      <w:r w:rsidRPr="001A293E">
        <w:t xml:space="preserve">На начальной стадии устанавливается область применения </w:t>
      </w:r>
      <w:proofErr w:type="gramStart"/>
      <w:r w:rsidRPr="001A293E">
        <w:t>системы</w:t>
      </w:r>
      <w:proofErr w:type="gramEnd"/>
      <w:r w:rsidRPr="001A293E">
        <w:t xml:space="preserve"> и определяются граничные условия. Для этого необходимо идентифицировать все внешние объекты, с которыми должна взаимодействовать разрабатываемая система, и опре</w:t>
      </w:r>
      <w:r w:rsidRPr="001A293E">
        <w:softHyphen/>
        <w:t>делить характер этого взаимодействия. На начальной стадии идентифицируются все функциональные возможности системы</w:t>
      </w:r>
      <w:r>
        <w:t>,</w:t>
      </w:r>
      <w:r w:rsidRPr="001A293E">
        <w:t xml:space="preserve"> и производится описание наиболее существенных из них.</w:t>
      </w:r>
    </w:p>
    <w:p w:rsidR="00337BC2" w:rsidRPr="001A293E" w:rsidRDefault="00337BC2" w:rsidP="00337BC2">
      <w:pPr>
        <w:ind w:firstLine="708"/>
      </w:pPr>
      <w:r w:rsidRPr="001A293E">
        <w:t>Деловое применение</w:t>
      </w:r>
      <w:r>
        <w:t xml:space="preserve"> начальной стадии </w:t>
      </w:r>
      <w:r w:rsidRPr="001A293E">
        <w:t>включает:</w:t>
      </w:r>
    </w:p>
    <w:p w:rsidR="00337BC2" w:rsidRPr="001A293E" w:rsidRDefault="00337BC2" w:rsidP="00337BC2">
      <w:pPr>
        <w:numPr>
          <w:ilvl w:val="0"/>
          <w:numId w:val="22"/>
        </w:numPr>
        <w:spacing w:line="360" w:lineRule="auto"/>
        <w:jc w:val="both"/>
      </w:pPr>
      <w:r w:rsidRPr="001A293E">
        <w:t>критерии успеха разработки;</w:t>
      </w:r>
    </w:p>
    <w:p w:rsidR="00337BC2" w:rsidRPr="001A293E" w:rsidRDefault="00337BC2" w:rsidP="00337BC2">
      <w:pPr>
        <w:numPr>
          <w:ilvl w:val="0"/>
          <w:numId w:val="22"/>
        </w:numPr>
        <w:spacing w:line="360" w:lineRule="auto"/>
        <w:jc w:val="both"/>
      </w:pPr>
      <w:r w:rsidRPr="001A293E">
        <w:t>оценку риска;</w:t>
      </w:r>
    </w:p>
    <w:p w:rsidR="00337BC2" w:rsidRPr="001A293E" w:rsidRDefault="00337BC2" w:rsidP="00337BC2">
      <w:pPr>
        <w:numPr>
          <w:ilvl w:val="0"/>
          <w:numId w:val="22"/>
        </w:numPr>
        <w:spacing w:line="360" w:lineRule="auto"/>
        <w:jc w:val="both"/>
      </w:pPr>
      <w:r w:rsidRPr="001A293E">
        <w:t>оценку ресурсов, необходимых для выполнения разработки;</w:t>
      </w:r>
    </w:p>
    <w:p w:rsidR="00337BC2" w:rsidRPr="001A293E" w:rsidRDefault="00337BC2" w:rsidP="00337BC2">
      <w:pPr>
        <w:numPr>
          <w:ilvl w:val="0"/>
          <w:numId w:val="22"/>
        </w:numPr>
        <w:spacing w:line="360" w:lineRule="auto"/>
        <w:jc w:val="both"/>
      </w:pPr>
      <w:r w:rsidRPr="001A293E">
        <w:t>календарный план с указанием сроков завершения основных этапов.</w:t>
      </w:r>
    </w:p>
    <w:p w:rsidR="00337BC2" w:rsidRPr="001A293E" w:rsidRDefault="00337BC2" w:rsidP="00337BC2">
      <w:pPr>
        <w:pStyle w:val="3"/>
      </w:pPr>
      <w:bookmarkStart w:id="18" w:name="_Toc158632517"/>
      <w:r w:rsidRPr="001A293E">
        <w:t>Стадия уточнения</w:t>
      </w:r>
      <w:bookmarkEnd w:id="18"/>
    </w:p>
    <w:p w:rsidR="00337BC2" w:rsidRPr="001A293E" w:rsidRDefault="00337BC2" w:rsidP="00337BC2">
      <w:pPr>
        <w:ind w:firstLine="708"/>
      </w:pPr>
      <w:r w:rsidRPr="001A293E">
        <w:t>На стадии уточнения проводится анализ прикладной области, разрабатывается архитектурная основа информационной системы.</w:t>
      </w:r>
    </w:p>
    <w:p w:rsidR="00337BC2" w:rsidRPr="001A293E" w:rsidRDefault="00337BC2" w:rsidP="00337BC2">
      <w:pPr>
        <w:ind w:firstLine="708"/>
      </w:pPr>
      <w:r w:rsidRPr="001A293E">
        <w:t xml:space="preserve">В конце стадии уточнения проводится анализ </w:t>
      </w:r>
      <w:proofErr w:type="gramStart"/>
      <w:r w:rsidRPr="001A293E">
        <w:t>архитектурных решений</w:t>
      </w:r>
      <w:proofErr w:type="gramEnd"/>
      <w:r w:rsidRPr="001A293E">
        <w:t xml:space="preserve"> и способов устранения главных факторов риска в проекте.</w:t>
      </w:r>
    </w:p>
    <w:p w:rsidR="00337BC2" w:rsidRPr="001A293E" w:rsidRDefault="00337BC2" w:rsidP="00337BC2">
      <w:pPr>
        <w:pStyle w:val="3"/>
      </w:pPr>
      <w:bookmarkStart w:id="19" w:name="_Toc158632518"/>
      <w:r w:rsidRPr="001A293E">
        <w:t>Стадия конструирования</w:t>
      </w:r>
      <w:bookmarkEnd w:id="19"/>
    </w:p>
    <w:p w:rsidR="00337BC2" w:rsidRPr="001A293E" w:rsidRDefault="00337BC2" w:rsidP="00337BC2">
      <w:pPr>
        <w:ind w:firstLine="708"/>
      </w:pPr>
      <w:r w:rsidRPr="001A293E">
        <w:t>На стадии конструирования разрабатывается законченное изделие, готовое к пе</w:t>
      </w:r>
      <w:r w:rsidRPr="001A293E">
        <w:softHyphen/>
        <w:t>редаче пользователю.</w:t>
      </w:r>
      <w:r>
        <w:t xml:space="preserve"> </w:t>
      </w:r>
      <w:r w:rsidRPr="001A293E">
        <w:t>По окончании этой стадии определяется работоспособность разработанного программного обеспечения.</w:t>
      </w:r>
    </w:p>
    <w:p w:rsidR="00337BC2" w:rsidRPr="001A293E" w:rsidRDefault="00337BC2" w:rsidP="00337BC2">
      <w:pPr>
        <w:pStyle w:val="3"/>
      </w:pPr>
      <w:bookmarkStart w:id="20" w:name="_Toc158632519"/>
      <w:r w:rsidRPr="001A293E">
        <w:lastRenderedPageBreak/>
        <w:t>Стадия передачи в эксплуатацию</w:t>
      </w:r>
      <w:bookmarkEnd w:id="20"/>
    </w:p>
    <w:p w:rsidR="00337BC2" w:rsidRPr="00975DF4" w:rsidRDefault="00337BC2" w:rsidP="00337BC2">
      <w:pPr>
        <w:ind w:firstLine="708"/>
      </w:pPr>
      <w:r w:rsidRPr="001A293E">
        <w:t>На стадии передачи в эксплуатацию разработанное программное обеспечение пе</w:t>
      </w:r>
      <w:r w:rsidRPr="001A293E">
        <w:softHyphen/>
        <w:t>редается пользователям. При эксплуатации разработанной системы в реальных условиях часто возникают различного рода проблемы, которые требуют дополнительных работ по внесению корректив в разработанный продукт. В конце стадии передачи в эксплуатацию необходимо определить, достигнуты цели разработки или нет.</w:t>
      </w:r>
    </w:p>
    <w:p w:rsidR="000E0371" w:rsidRPr="00337BC2" w:rsidRDefault="000E0371" w:rsidP="00337BC2"/>
    <w:sectPr w:rsidR="000E0371" w:rsidRPr="00337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C1E50"/>
    <w:multiLevelType w:val="hybridMultilevel"/>
    <w:tmpl w:val="FEE40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06307"/>
    <w:multiLevelType w:val="hybridMultilevel"/>
    <w:tmpl w:val="972034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6C0E48"/>
    <w:multiLevelType w:val="hybridMultilevel"/>
    <w:tmpl w:val="6150AD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6B4CC9"/>
    <w:multiLevelType w:val="hybridMultilevel"/>
    <w:tmpl w:val="7598BE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77698C"/>
    <w:multiLevelType w:val="hybridMultilevel"/>
    <w:tmpl w:val="10E6B9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9570CD"/>
    <w:multiLevelType w:val="hybridMultilevel"/>
    <w:tmpl w:val="1A36E4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494F0B"/>
    <w:multiLevelType w:val="hybridMultilevel"/>
    <w:tmpl w:val="3ED83E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121F47"/>
    <w:multiLevelType w:val="hybridMultilevel"/>
    <w:tmpl w:val="3F669D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306379"/>
    <w:multiLevelType w:val="hybridMultilevel"/>
    <w:tmpl w:val="D0806D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5653A1"/>
    <w:multiLevelType w:val="hybridMultilevel"/>
    <w:tmpl w:val="8C6C88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A10D47"/>
    <w:multiLevelType w:val="hybridMultilevel"/>
    <w:tmpl w:val="66ECE99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FFB5908"/>
    <w:multiLevelType w:val="hybridMultilevel"/>
    <w:tmpl w:val="1A00EC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1221C39"/>
    <w:multiLevelType w:val="hybridMultilevel"/>
    <w:tmpl w:val="78A862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2116B83"/>
    <w:multiLevelType w:val="hybridMultilevel"/>
    <w:tmpl w:val="EB4C68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2744DCD"/>
    <w:multiLevelType w:val="hybridMultilevel"/>
    <w:tmpl w:val="F24292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2A8087C"/>
    <w:multiLevelType w:val="hybridMultilevel"/>
    <w:tmpl w:val="718811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1F0253"/>
    <w:multiLevelType w:val="hybridMultilevel"/>
    <w:tmpl w:val="2A242E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A43D8C"/>
    <w:multiLevelType w:val="hybridMultilevel"/>
    <w:tmpl w:val="F3EC32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B90FA7"/>
    <w:multiLevelType w:val="hybridMultilevel"/>
    <w:tmpl w:val="1EDA0D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21E29D9"/>
    <w:multiLevelType w:val="hybridMultilevel"/>
    <w:tmpl w:val="126AEC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9E10F9"/>
    <w:multiLevelType w:val="hybridMultilevel"/>
    <w:tmpl w:val="6188FE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F45F94"/>
    <w:multiLevelType w:val="hybridMultilevel"/>
    <w:tmpl w:val="1B4809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4"/>
  </w:num>
  <w:num w:numId="4">
    <w:abstractNumId w:val="18"/>
  </w:num>
  <w:num w:numId="5">
    <w:abstractNumId w:val="11"/>
  </w:num>
  <w:num w:numId="6">
    <w:abstractNumId w:val="8"/>
  </w:num>
  <w:num w:numId="7">
    <w:abstractNumId w:val="12"/>
  </w:num>
  <w:num w:numId="8">
    <w:abstractNumId w:val="3"/>
  </w:num>
  <w:num w:numId="9">
    <w:abstractNumId w:val="13"/>
  </w:num>
  <w:num w:numId="10">
    <w:abstractNumId w:val="1"/>
  </w:num>
  <w:num w:numId="11">
    <w:abstractNumId w:val="7"/>
  </w:num>
  <w:num w:numId="12">
    <w:abstractNumId w:val="4"/>
  </w:num>
  <w:num w:numId="13">
    <w:abstractNumId w:val="0"/>
  </w:num>
  <w:num w:numId="14">
    <w:abstractNumId w:val="15"/>
  </w:num>
  <w:num w:numId="15">
    <w:abstractNumId w:val="5"/>
  </w:num>
  <w:num w:numId="16">
    <w:abstractNumId w:val="10"/>
  </w:num>
  <w:num w:numId="17">
    <w:abstractNumId w:val="19"/>
  </w:num>
  <w:num w:numId="18">
    <w:abstractNumId w:val="17"/>
  </w:num>
  <w:num w:numId="19">
    <w:abstractNumId w:val="9"/>
  </w:num>
  <w:num w:numId="20">
    <w:abstractNumId w:val="20"/>
  </w:num>
  <w:num w:numId="21">
    <w:abstractNumId w:val="6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attachedTemplate r:id="rId1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7BC2"/>
    <w:rsid w:val="000E0371"/>
    <w:rsid w:val="002E7F0A"/>
    <w:rsid w:val="00337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7BC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37BC2"/>
    <w:pPr>
      <w:keepNext/>
      <w:spacing w:before="240" w:after="60" w:line="360" w:lineRule="auto"/>
      <w:jc w:val="both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37BC2"/>
    <w:pPr>
      <w:keepNext/>
      <w:spacing w:before="240" w:after="60" w:line="360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337BC2"/>
    <w:pPr>
      <w:keepNext/>
      <w:spacing w:before="240" w:after="60" w:line="360" w:lineRule="auto"/>
      <w:jc w:val="both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37BC2"/>
    <w:pPr>
      <w:keepNext/>
      <w:spacing w:before="240" w:after="60"/>
      <w:jc w:val="both"/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basedOn w:val="a0"/>
    <w:link w:val="1"/>
    <w:rsid w:val="00337BC2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337BC2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337BC2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337BC2"/>
    <w:rPr>
      <w:b/>
      <w:bCs/>
      <w:sz w:val="26"/>
      <w:szCs w:val="28"/>
    </w:rPr>
  </w:style>
  <w:style w:type="paragraph" w:styleId="11">
    <w:name w:val="toc 1"/>
    <w:basedOn w:val="a"/>
    <w:next w:val="a"/>
    <w:autoRedefine/>
    <w:rsid w:val="00337BC2"/>
    <w:pPr>
      <w:spacing w:before="120" w:after="120" w:line="360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rsid w:val="00337BC2"/>
    <w:pPr>
      <w:spacing w:line="360" w:lineRule="auto"/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rsid w:val="00337BC2"/>
    <w:pPr>
      <w:spacing w:line="360" w:lineRule="auto"/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rsid w:val="00337BC2"/>
    <w:pPr>
      <w:spacing w:line="360" w:lineRule="auto"/>
      <w:ind w:left="720"/>
    </w:pPr>
    <w:rPr>
      <w:sz w:val="18"/>
      <w:szCs w:val="18"/>
    </w:rPr>
  </w:style>
  <w:style w:type="character" w:styleId="a3">
    <w:name w:val="Hyperlink"/>
    <w:basedOn w:val="a0"/>
    <w:rsid w:val="00337B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&#1064;&#1072;&#1073;&#1083;&#1086;&#1085;&#1099;\Norma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10</Pages>
  <Words>2989</Words>
  <Characters>17040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SGASU</Company>
  <LinksUpToDate>false</LinksUpToDate>
  <CharactersWithSpaces>19990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2017-02-07T07:20:00Z</dcterms:created>
  <dcterms:modified xsi:type="dcterms:W3CDTF">2017-02-07T07:20:00Z</dcterms:modified>
</cp:coreProperties>
</file>